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EC488" w14:textId="40C15631" w:rsidR="000C4B45" w:rsidRPr="0026622D" w:rsidRDefault="00F76C0E" w:rsidP="00C71342">
      <w:pPr>
        <w:pStyle w:val="Title"/>
      </w:pPr>
      <w:r>
        <w:t>Lainatehtailijat</w:t>
      </w:r>
    </w:p>
    <w:p w14:paraId="65B69169" w14:textId="592CA58A" w:rsidR="000C4B45" w:rsidRPr="0026622D" w:rsidRDefault="00F76C0E" w:rsidP="006E4AC5">
      <w:pPr>
        <w:pStyle w:val="Potsikontarkennus"/>
      </w:pPr>
      <w:r>
        <w:t>Väliraportti</w:t>
      </w:r>
    </w:p>
    <w:p w14:paraId="27F55A96" w14:textId="77777777" w:rsidR="000C4B45" w:rsidRPr="004A01CA" w:rsidRDefault="000C4B45" w:rsidP="006E4AC5">
      <w:pPr>
        <w:pStyle w:val="Kannentekstit"/>
      </w:pPr>
    </w:p>
    <w:p w14:paraId="0AA1067C" w14:textId="77777777" w:rsidR="000C4B45" w:rsidRPr="004A01CA" w:rsidRDefault="000C4B45" w:rsidP="006E4AC5">
      <w:pPr>
        <w:pStyle w:val="Kannentekstit"/>
      </w:pPr>
    </w:p>
    <w:p w14:paraId="5E827C4A" w14:textId="77777777" w:rsidR="000C4B45" w:rsidRDefault="000C4B45" w:rsidP="006E4AC5">
      <w:pPr>
        <w:pStyle w:val="Kannentekstit"/>
      </w:pPr>
    </w:p>
    <w:p w14:paraId="4EE71A65" w14:textId="77777777" w:rsidR="00274A31" w:rsidRPr="004A01CA" w:rsidRDefault="00274A31" w:rsidP="006E4AC5">
      <w:pPr>
        <w:pStyle w:val="Kannentekstit"/>
      </w:pPr>
    </w:p>
    <w:p w14:paraId="12EC63AB" w14:textId="7935FD2F" w:rsidR="000C4B45" w:rsidRPr="004A01CA" w:rsidRDefault="00F76C0E" w:rsidP="006E4AC5">
      <w:pPr>
        <w:pStyle w:val="Kannentekstit"/>
      </w:pPr>
      <w:r>
        <w:t>Web-ohjelmointi</w:t>
      </w:r>
    </w:p>
    <w:p w14:paraId="11B85BD5" w14:textId="5F47661F" w:rsidR="000C4B45" w:rsidRPr="004A01CA" w:rsidRDefault="00F76C0E" w:rsidP="006E4AC5">
      <w:pPr>
        <w:pStyle w:val="Kannentekstit"/>
      </w:pPr>
      <w:r>
        <w:t>INTIM22A6</w:t>
      </w:r>
    </w:p>
    <w:p w14:paraId="68A7C382" w14:textId="1FD49272" w:rsidR="000C4B45" w:rsidRPr="004A01CA" w:rsidRDefault="00F76C0E" w:rsidP="006E4AC5">
      <w:pPr>
        <w:pStyle w:val="Kannentekstit"/>
      </w:pPr>
      <w:r>
        <w:t>Kevät 2024</w:t>
      </w:r>
    </w:p>
    <w:p w14:paraId="070436DC" w14:textId="01E535A9" w:rsidR="00052964" w:rsidRPr="004A01CA" w:rsidRDefault="00F76C0E" w:rsidP="00E359E5">
      <w:pPr>
        <w:pStyle w:val="Kannentekstit"/>
      </w:pPr>
      <w:r>
        <w:t>Kostamo Teemu, Pernu Heikki</w:t>
      </w:r>
    </w:p>
    <w:p w14:paraId="47B94739" w14:textId="77777777" w:rsidR="00E24F6D" w:rsidRPr="004A01CA" w:rsidRDefault="00D75E63" w:rsidP="0091710D">
      <w:pPr>
        <w:sectPr w:rsidR="00E24F6D" w:rsidRPr="004A01CA" w:rsidSect="00974CD6">
          <w:pgSz w:w="11906" w:h="16838"/>
          <w:pgMar w:top="7088" w:right="1134" w:bottom="1134" w:left="1701" w:header="567" w:footer="567" w:gutter="0"/>
          <w:cols w:space="708"/>
          <w:docGrid w:linePitch="360"/>
        </w:sectPr>
      </w:pPr>
      <w:r>
        <w:rPr>
          <w:noProof/>
        </w:rPr>
        <w:drawing>
          <wp:anchor distT="720090" distB="0" distL="114300" distR="114300" simplePos="0" relativeHeight="251658240" behindDoc="0" locked="0" layoutInCell="1" allowOverlap="1" wp14:anchorId="5F12CEF7" wp14:editId="6F9AD27A">
            <wp:simplePos x="1076325" y="8410575"/>
            <wp:positionH relativeFrom="column">
              <wp:align>center</wp:align>
            </wp:positionH>
            <wp:positionV relativeFrom="page">
              <wp:posOffset>1080135</wp:posOffset>
            </wp:positionV>
            <wp:extent cx="2667600" cy="1015200"/>
            <wp:effectExtent l="0" t="0" r="0" b="0"/>
            <wp:wrapTopAndBottom/>
            <wp:docPr id="2" name="Picture 2" descr="A picture containing text, font, screensho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font, screenshot, black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10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EE437B" w14:textId="77777777" w:rsidR="008E1DC7" w:rsidRDefault="00931815" w:rsidP="00DC2D95">
      <w:pPr>
        <w:pStyle w:val="Tiivistelmntunnistetiedot"/>
      </w:pPr>
      <w:r w:rsidRPr="004A01CA">
        <w:rPr>
          <w:noProof/>
          <w:lang w:eastAsia="fi-FI"/>
        </w:rPr>
        <w:lastRenderedPageBreak/>
        <w:drawing>
          <wp:inline distT="0" distB="0" distL="0" distR="0" wp14:anchorId="21897454" wp14:editId="31408479">
            <wp:extent cx="1530900" cy="516433"/>
            <wp:effectExtent l="0" t="0" r="0" b="0"/>
            <wp:docPr id="1" name="Kuva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30" b="57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00" cy="51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F7D22" w14:textId="77777777" w:rsidR="00780664" w:rsidRPr="004A01CA" w:rsidRDefault="00780664" w:rsidP="00DC2D95">
      <w:pPr>
        <w:pStyle w:val="Tiivistelmntunnistetiedot"/>
      </w:pPr>
    </w:p>
    <w:p w14:paraId="659044B6" w14:textId="77777777" w:rsidR="00931815" w:rsidRPr="003509AD" w:rsidRDefault="00931815" w:rsidP="00C15B7E">
      <w:pPr>
        <w:pStyle w:val="Tiivistelmntunnistetiedot"/>
      </w:pPr>
      <w:bookmarkStart w:id="0" w:name="_Hlk73446833"/>
      <w:r w:rsidRPr="003509AD">
        <w:t>Koulutu</w:t>
      </w:r>
      <w:r>
        <w:t>ksen nimi</w:t>
      </w:r>
      <w:r w:rsidRPr="003509AD">
        <w:tab/>
      </w:r>
      <w:r w:rsidRPr="00FA4121">
        <w:t>Tiivistelmä</w:t>
      </w:r>
    </w:p>
    <w:p w14:paraId="6AA8DF45" w14:textId="77777777" w:rsidR="00931815" w:rsidRPr="00B8235C" w:rsidRDefault="00931815" w:rsidP="00C15B7E">
      <w:pPr>
        <w:pStyle w:val="Tiivistelmntunnistetiedot"/>
      </w:pPr>
      <w:r w:rsidRPr="00B8235C">
        <w:t>Tekijä</w:t>
      </w:r>
      <w:r w:rsidRPr="00B8235C">
        <w:tab/>
        <w:t>Nimi</w:t>
      </w:r>
      <w:r w:rsidRPr="00B8235C">
        <w:tab/>
        <w:t>Vuosi 20xx</w:t>
      </w:r>
    </w:p>
    <w:p w14:paraId="6B8A3C25" w14:textId="77777777" w:rsidR="00931815" w:rsidRPr="00B8235C" w:rsidRDefault="00931815" w:rsidP="00C15B7E">
      <w:pPr>
        <w:pStyle w:val="Tiivistelmntunnistetiedot"/>
      </w:pPr>
      <w:r w:rsidRPr="00B8235C">
        <w:t xml:space="preserve">Työn nimi </w:t>
      </w:r>
      <w:r w:rsidRPr="00B8235C">
        <w:tab/>
        <w:t>Opinnäytetyön nimi</w:t>
      </w:r>
    </w:p>
    <w:p w14:paraId="31324EBA" w14:textId="77777777" w:rsidR="00931815" w:rsidRPr="0019089E" w:rsidRDefault="00931815" w:rsidP="00EA0DF3">
      <w:pPr>
        <w:pStyle w:val="Tiivistelmntunnistetietojenalinriviviiva"/>
        <w:rPr>
          <w:lang w:val="fi-FI"/>
        </w:rPr>
      </w:pPr>
      <w:r w:rsidRPr="0019089E">
        <w:rPr>
          <w:lang w:val="fi-FI"/>
        </w:rPr>
        <w:t>Ohjaaja</w:t>
      </w:r>
      <w:r w:rsidRPr="0019089E">
        <w:rPr>
          <w:lang w:val="fi-FI"/>
        </w:rPr>
        <w:tab/>
        <w:t>Nimi</w:t>
      </w:r>
    </w:p>
    <w:bookmarkEnd w:id="0"/>
    <w:p w14:paraId="72031600" w14:textId="77777777" w:rsidR="00931815" w:rsidRPr="0091710D" w:rsidRDefault="00931815" w:rsidP="0091710D">
      <w:pPr>
        <w:pStyle w:val="Tiivistelmnteksti"/>
        <w:rPr>
          <w:lang w:val="fi-FI"/>
        </w:rPr>
      </w:pPr>
      <w:r w:rsidRPr="0091710D">
        <w:rPr>
          <w:lang w:val="fi-FI"/>
        </w:rPr>
        <w:t>Kirjoita tiivistelmään opinnäytetyösi pääasiat kokonaisin virkkein. Kerro työsi tavoite, tausta, keskeinen sisältö, tulokset, johtopäätökset, yhteenveto jne.  Muista tuoda esille myös mahdollinen toimeksiantaja.</w:t>
      </w:r>
    </w:p>
    <w:p w14:paraId="7B6FF56F" w14:textId="77777777" w:rsidR="00931815" w:rsidRPr="0091710D" w:rsidRDefault="00931815" w:rsidP="0091710D">
      <w:pPr>
        <w:pStyle w:val="Tiivistelmnteksti"/>
        <w:rPr>
          <w:lang w:val="fi-FI"/>
        </w:rPr>
      </w:pPr>
      <w:r w:rsidRPr="0091710D">
        <w:rPr>
          <w:lang w:val="fi-FI"/>
        </w:rPr>
        <w:t>Tiivistelmän pituus on 1 sivu.</w:t>
      </w:r>
    </w:p>
    <w:p w14:paraId="112791D9" w14:textId="77777777" w:rsidR="00931815" w:rsidRPr="00D21FA9" w:rsidRDefault="00931815" w:rsidP="0091710D">
      <w:pPr>
        <w:pStyle w:val="Tiivistelmntunnistetiedot"/>
      </w:pPr>
      <w:r w:rsidRPr="00D21FA9">
        <w:t>Avainsanat</w:t>
      </w:r>
      <w:r w:rsidRPr="00D21FA9">
        <w:tab/>
        <w:t>Kirjoita 3</w:t>
      </w:r>
      <w:r w:rsidRPr="00D21FA9">
        <w:sym w:font="Symbol" w:char="F02D"/>
      </w:r>
      <w:r w:rsidRPr="00D21FA9">
        <w:t xml:space="preserve">5 kpl työtäsi kuvaavaa avainsanaa. Käytä hyväksesi esim. yleistä asiasanastoa (YSA) </w:t>
      </w:r>
    </w:p>
    <w:p w14:paraId="3612E250" w14:textId="77777777" w:rsidR="00931815" w:rsidRPr="002074CF" w:rsidRDefault="00931815" w:rsidP="0091710D">
      <w:pPr>
        <w:pStyle w:val="Tiivistelmntunnistetiedot"/>
      </w:pPr>
      <w:r w:rsidRPr="002074CF">
        <w:t>Sivut</w:t>
      </w:r>
      <w:r w:rsidRPr="002074CF">
        <w:tab/>
        <w:t>XX sivua ja liitteitä XX sivua</w:t>
      </w:r>
    </w:p>
    <w:p w14:paraId="0D80DE8C" w14:textId="77777777" w:rsidR="00931815" w:rsidRPr="00A52102" w:rsidRDefault="00931815" w:rsidP="0091710D">
      <w:r w:rsidRPr="00A52102">
        <w:br w:type="page"/>
      </w:r>
    </w:p>
    <w:p w14:paraId="23E65F47" w14:textId="77777777" w:rsidR="00AF5E27" w:rsidRDefault="00931815" w:rsidP="00DC2D95">
      <w:pPr>
        <w:pStyle w:val="Tiivistelmntunnistetiedot"/>
        <w:rPr>
          <w:lang w:val="en-US"/>
        </w:rPr>
      </w:pPr>
      <w:r w:rsidRPr="004A01CA">
        <w:rPr>
          <w:noProof/>
          <w:lang w:eastAsia="fi-FI"/>
        </w:rPr>
        <w:lastRenderedPageBreak/>
        <w:drawing>
          <wp:inline distT="0" distB="0" distL="0" distR="0" wp14:anchorId="1326D427" wp14:editId="53A58680">
            <wp:extent cx="1530900" cy="516433"/>
            <wp:effectExtent l="0" t="0" r="0" b="0"/>
            <wp:docPr id="15" name="Kuva 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uva 1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30" b="57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00" cy="51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1E608" w14:textId="77777777" w:rsidR="00173676" w:rsidRPr="004A01CA" w:rsidRDefault="00173676" w:rsidP="00DC2D95">
      <w:pPr>
        <w:pStyle w:val="Tiivistelmntunnistetiedot"/>
        <w:rPr>
          <w:lang w:val="en-US"/>
        </w:rPr>
      </w:pPr>
    </w:p>
    <w:p w14:paraId="1042A670" w14:textId="77777777" w:rsidR="00931815" w:rsidRPr="0019089E" w:rsidRDefault="00931815" w:rsidP="00F45E8A">
      <w:pPr>
        <w:pStyle w:val="Tiivistelmntunnistetiedot"/>
        <w:rPr>
          <w:lang w:val="en-US"/>
        </w:rPr>
      </w:pPr>
      <w:r w:rsidRPr="0019089E">
        <w:rPr>
          <w:lang w:val="en-US"/>
        </w:rPr>
        <w:t xml:space="preserve">Name of Degree </w:t>
      </w:r>
      <w:proofErr w:type="spellStart"/>
      <w:r w:rsidRPr="0019089E">
        <w:rPr>
          <w:lang w:val="en-US"/>
        </w:rPr>
        <w:t>Programme</w:t>
      </w:r>
      <w:proofErr w:type="spellEnd"/>
      <w:r w:rsidRPr="0019089E">
        <w:rPr>
          <w:lang w:val="en-US"/>
        </w:rPr>
        <w:tab/>
        <w:t>Abstract</w:t>
      </w:r>
    </w:p>
    <w:p w14:paraId="67F7CEE2" w14:textId="77777777" w:rsidR="00931815" w:rsidRPr="0019089E" w:rsidRDefault="00931815" w:rsidP="00F45E8A">
      <w:pPr>
        <w:pStyle w:val="Tiivistelmntunnistetiedot"/>
        <w:rPr>
          <w:lang w:val="en-US"/>
        </w:rPr>
      </w:pPr>
      <w:r w:rsidRPr="0019089E">
        <w:rPr>
          <w:lang w:val="en-US"/>
        </w:rPr>
        <w:t>Author</w:t>
      </w:r>
      <w:r w:rsidRPr="0019089E">
        <w:rPr>
          <w:lang w:val="en-US"/>
        </w:rPr>
        <w:tab/>
        <w:t>Name</w:t>
      </w:r>
      <w:r w:rsidRPr="0019089E">
        <w:rPr>
          <w:lang w:val="en-US"/>
        </w:rPr>
        <w:tab/>
        <w:t>Year 20xx</w:t>
      </w:r>
    </w:p>
    <w:p w14:paraId="28C896C9" w14:textId="77777777" w:rsidR="00931815" w:rsidRPr="0019089E" w:rsidRDefault="00931815" w:rsidP="00F45E8A">
      <w:pPr>
        <w:pStyle w:val="Tiivistelmntunnistetiedot"/>
        <w:rPr>
          <w:lang w:val="en-US"/>
        </w:rPr>
      </w:pPr>
      <w:r w:rsidRPr="0019089E">
        <w:rPr>
          <w:lang w:val="en-US"/>
        </w:rPr>
        <w:t xml:space="preserve">Subject </w:t>
      </w:r>
      <w:r w:rsidRPr="0019089E">
        <w:rPr>
          <w:lang w:val="en-US"/>
        </w:rPr>
        <w:tab/>
        <w:t>Name of the Thesis</w:t>
      </w:r>
    </w:p>
    <w:p w14:paraId="324D58F7" w14:textId="77777777" w:rsidR="00931815" w:rsidRPr="00931815" w:rsidRDefault="00931815" w:rsidP="00F45E8A">
      <w:pPr>
        <w:pStyle w:val="Tiivistelmntunnistetietojenalinriviviiva"/>
      </w:pPr>
      <w:r w:rsidRPr="00931815">
        <w:t>Supervisors</w:t>
      </w:r>
      <w:r w:rsidRPr="00931815">
        <w:tab/>
        <w:t>Names</w:t>
      </w:r>
    </w:p>
    <w:p w14:paraId="5C5ABB31" w14:textId="77777777" w:rsidR="00931815" w:rsidRDefault="00931815" w:rsidP="00F45E8A">
      <w:pPr>
        <w:pStyle w:val="Tiivistelmnteksti"/>
      </w:pPr>
      <w:r>
        <w:t xml:space="preserve">Start </w:t>
      </w:r>
      <w:r w:rsidRPr="00E057B3">
        <w:t>writing</w:t>
      </w:r>
      <w:r>
        <w:t xml:space="preserve"> here. The abstract is a summary of your thesis, where you go through the main points there in complete sentences. In the abstract you should describe: the aim(s), background, the contents in a nutshell, the outcome(s) as well as the conclusion of your thesis project. Do not forget to mention the (potential) commissioner of your thesis.</w:t>
      </w:r>
    </w:p>
    <w:p w14:paraId="1FCC413C" w14:textId="77777777" w:rsidR="00931815" w:rsidRDefault="00931815" w:rsidP="00F45E8A">
      <w:pPr>
        <w:pStyle w:val="Tiivistelmnteksti"/>
      </w:pPr>
      <w:r>
        <w:t>The abstract should be no more than one page in length.</w:t>
      </w:r>
    </w:p>
    <w:p w14:paraId="79EF6CFD" w14:textId="77777777" w:rsidR="00931815" w:rsidRPr="0019089E" w:rsidRDefault="00931815" w:rsidP="00F45E8A">
      <w:pPr>
        <w:pStyle w:val="Tiivistelmntunnistetiedot"/>
        <w:rPr>
          <w:lang w:val="en-US"/>
        </w:rPr>
      </w:pPr>
      <w:r w:rsidRPr="0019089E">
        <w:rPr>
          <w:lang w:val="en-US"/>
        </w:rPr>
        <w:t>Keywords</w:t>
      </w:r>
      <w:r w:rsidRPr="0019089E">
        <w:rPr>
          <w:lang w:val="en-US"/>
        </w:rPr>
        <w:tab/>
        <w:t>Write 3</w:t>
      </w:r>
      <w:r w:rsidRPr="002074CF">
        <w:sym w:font="Symbol" w:char="F02D"/>
      </w:r>
      <w:r w:rsidRPr="0019089E">
        <w:rPr>
          <w:lang w:val="en-US"/>
        </w:rPr>
        <w:t xml:space="preserve">5 keywords describing your thesis. </w:t>
      </w:r>
    </w:p>
    <w:p w14:paraId="71353013" w14:textId="77777777" w:rsidR="00931815" w:rsidRPr="0019089E" w:rsidRDefault="00931815" w:rsidP="00F45E8A">
      <w:pPr>
        <w:pStyle w:val="Tiivistelmntunnistetiedot"/>
        <w:rPr>
          <w:lang w:val="en-US"/>
        </w:rPr>
      </w:pPr>
      <w:r w:rsidRPr="0019089E">
        <w:rPr>
          <w:lang w:val="en-US"/>
        </w:rPr>
        <w:t>Pages</w:t>
      </w:r>
      <w:r w:rsidRPr="0019089E">
        <w:rPr>
          <w:lang w:val="en-US"/>
        </w:rPr>
        <w:tab/>
        <w:t>XX pages and appendices XX pages</w:t>
      </w:r>
    </w:p>
    <w:p w14:paraId="20824702" w14:textId="77777777" w:rsidR="00931815" w:rsidRPr="00534AE4" w:rsidRDefault="00931815" w:rsidP="0091710D">
      <w:pPr>
        <w:rPr>
          <w:lang w:val="en-US"/>
        </w:rPr>
      </w:pPr>
      <w:r w:rsidRPr="00931815">
        <w:rPr>
          <w:lang w:val="en-US"/>
        </w:rPr>
        <w:br w:type="page"/>
      </w:r>
    </w:p>
    <w:sdt>
      <w:sdtPr>
        <w:rPr>
          <w:rFonts w:eastAsiaTheme="minorHAnsi" w:cstheme="minorHAnsi"/>
          <w:b w:val="0"/>
          <w:sz w:val="24"/>
          <w:szCs w:val="22"/>
          <w:lang w:eastAsia="en-US"/>
        </w:rPr>
        <w:id w:val="-708805299"/>
        <w:docPartObj>
          <w:docPartGallery w:val="Table of Contents"/>
          <w:docPartUnique/>
        </w:docPartObj>
      </w:sdtPr>
      <w:sdtEndPr>
        <w:rPr>
          <w:sz w:val="22"/>
          <w:szCs w:val="24"/>
        </w:rPr>
      </w:sdtEndPr>
      <w:sdtContent>
        <w:p w14:paraId="40EAE62D" w14:textId="77777777" w:rsidR="00253754" w:rsidRDefault="00253754" w:rsidP="0091710D">
          <w:pPr>
            <w:pStyle w:val="TOCHeading"/>
          </w:pPr>
          <w:r>
            <w:t>Sisällys</w:t>
          </w:r>
        </w:p>
        <w:p w14:paraId="48B22062" w14:textId="19485CE7" w:rsidR="00AA77C9" w:rsidRDefault="0025375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i-FI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830222" w:history="1">
            <w:r w:rsidR="00AA77C9" w:rsidRPr="001406C7">
              <w:rPr>
                <w:rStyle w:val="Hyperlink"/>
                <w:noProof/>
              </w:rPr>
              <w:t>1</w:t>
            </w:r>
            <w:r w:rsidR="00AA77C9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fi-FI"/>
                <w14:ligatures w14:val="standardContextual"/>
              </w:rPr>
              <w:tab/>
            </w:r>
            <w:r w:rsidR="00AA77C9" w:rsidRPr="001406C7">
              <w:rPr>
                <w:rStyle w:val="Hyperlink"/>
                <w:noProof/>
              </w:rPr>
              <w:t>Johdanto</w:t>
            </w:r>
            <w:r w:rsidR="00AA77C9">
              <w:rPr>
                <w:noProof/>
                <w:webHidden/>
              </w:rPr>
              <w:tab/>
            </w:r>
            <w:r w:rsidR="00AA77C9">
              <w:rPr>
                <w:noProof/>
                <w:webHidden/>
              </w:rPr>
              <w:fldChar w:fldCharType="begin"/>
            </w:r>
            <w:r w:rsidR="00AA77C9">
              <w:rPr>
                <w:noProof/>
                <w:webHidden/>
              </w:rPr>
              <w:instrText xml:space="preserve"> PAGEREF _Toc163830222 \h </w:instrText>
            </w:r>
            <w:r w:rsidR="00AA77C9">
              <w:rPr>
                <w:noProof/>
                <w:webHidden/>
              </w:rPr>
            </w:r>
            <w:r w:rsidR="00AA77C9">
              <w:rPr>
                <w:noProof/>
                <w:webHidden/>
              </w:rPr>
              <w:fldChar w:fldCharType="separate"/>
            </w:r>
            <w:r w:rsidR="00AA77C9">
              <w:rPr>
                <w:noProof/>
                <w:webHidden/>
              </w:rPr>
              <w:t>1</w:t>
            </w:r>
            <w:r w:rsidR="00AA77C9">
              <w:rPr>
                <w:noProof/>
                <w:webHidden/>
              </w:rPr>
              <w:fldChar w:fldCharType="end"/>
            </w:r>
          </w:hyperlink>
        </w:p>
        <w:p w14:paraId="74912CA9" w14:textId="4F956E07" w:rsidR="00AA77C9" w:rsidRDefault="00AA77C9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i-FI"/>
              <w14:ligatures w14:val="standardContextual"/>
            </w:rPr>
          </w:pPr>
          <w:hyperlink w:anchor="_Toc163830223" w:history="1">
            <w:r w:rsidRPr="001406C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fi-FI"/>
                <w14:ligatures w14:val="standardContextual"/>
              </w:rPr>
              <w:tab/>
            </w:r>
            <w:r w:rsidRPr="001406C7">
              <w:rPr>
                <w:rStyle w:val="Hyperlink"/>
                <w:noProof/>
              </w:rPr>
              <w:t>Teknologia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B402A" w14:textId="621EB7E4" w:rsidR="00AA77C9" w:rsidRDefault="00AA77C9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i-FI"/>
              <w14:ligatures w14:val="standardContextual"/>
            </w:rPr>
          </w:pPr>
          <w:hyperlink w:anchor="_Toc163830224" w:history="1">
            <w:r w:rsidRPr="001406C7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fi-FI"/>
                <w14:ligatures w14:val="standardContextual"/>
              </w:rPr>
              <w:tab/>
            </w:r>
            <w:r w:rsidRPr="001406C7">
              <w:rPr>
                <w:rStyle w:val="Hyperlink"/>
                <w:noProof/>
              </w:rPr>
              <w:t>Projekti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94CF9" w14:textId="00A2446B" w:rsidR="00AA77C9" w:rsidRDefault="00AA77C9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i-FI"/>
              <w14:ligatures w14:val="standardContextual"/>
            </w:rPr>
          </w:pPr>
          <w:hyperlink w:anchor="_Toc163830225" w:history="1">
            <w:r w:rsidRPr="001406C7">
              <w:rPr>
                <w:rStyle w:val="Hyperlink"/>
                <w:noProof/>
              </w:rPr>
              <w:t>Lähteet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D57ED" w14:textId="075AAB67" w:rsidR="00253754" w:rsidRDefault="00253754" w:rsidP="0091710D">
          <w:r>
            <w:rPr>
              <w:b/>
            </w:rPr>
            <w:fldChar w:fldCharType="end"/>
          </w:r>
        </w:p>
      </w:sdtContent>
    </w:sdt>
    <w:p w14:paraId="1DF310FE" w14:textId="77777777" w:rsidR="00033829" w:rsidRDefault="00033829" w:rsidP="00033829">
      <w:pPr>
        <w:pStyle w:val="TOCHeading"/>
      </w:pPr>
      <w:r>
        <w:t>Kuvat</w:t>
      </w:r>
      <w:r w:rsidR="00B87D53">
        <w:t>, taulukot</w:t>
      </w:r>
      <w:r w:rsidR="00FE6274">
        <w:t xml:space="preserve"> ja</w:t>
      </w:r>
      <w:r w:rsidR="00B87D53">
        <w:t xml:space="preserve"> kaavat</w:t>
      </w:r>
      <w:r w:rsidR="00EF13C5">
        <w:t xml:space="preserve">  </w:t>
      </w:r>
    </w:p>
    <w:p w14:paraId="2FC9E220" w14:textId="2BC1451B" w:rsidR="00B34453" w:rsidRDefault="00033829">
      <w:pPr>
        <w:pStyle w:val="TableofFigures"/>
        <w:rPr>
          <w:rFonts w:asciiTheme="minorHAnsi" w:eastAsiaTheme="minorEastAsia" w:hAnsiTheme="minorHAnsi" w:cstheme="minorBidi"/>
          <w:noProof/>
          <w:kern w:val="2"/>
          <w:szCs w:val="22"/>
          <w:lang w:eastAsia="fi-FI"/>
          <w14:ligatures w14:val="standardContextual"/>
        </w:rPr>
      </w:pPr>
      <w:r>
        <w:rPr>
          <w:lang w:eastAsia="fi-FI"/>
        </w:rPr>
        <w:fldChar w:fldCharType="begin"/>
      </w:r>
      <w:r>
        <w:rPr>
          <w:lang w:eastAsia="fi-FI"/>
        </w:rPr>
        <w:instrText xml:space="preserve"> TOC \h \z \c "Kuva" </w:instrText>
      </w:r>
      <w:r>
        <w:rPr>
          <w:lang w:eastAsia="fi-FI"/>
        </w:rPr>
        <w:fldChar w:fldCharType="separate"/>
      </w:r>
      <w:hyperlink w:anchor="_Toc163830648" w:history="1">
        <w:r w:rsidR="00B34453" w:rsidRPr="00576EF8">
          <w:rPr>
            <w:rStyle w:val="Hyperlink"/>
            <w:noProof/>
          </w:rPr>
          <w:t>Kuva 1. Hahmotelma tietokantarakenteesta</w:t>
        </w:r>
        <w:r w:rsidR="00B34453">
          <w:rPr>
            <w:noProof/>
            <w:webHidden/>
          </w:rPr>
          <w:tab/>
        </w:r>
        <w:r w:rsidR="00B34453">
          <w:rPr>
            <w:noProof/>
            <w:webHidden/>
          </w:rPr>
          <w:fldChar w:fldCharType="begin"/>
        </w:r>
        <w:r w:rsidR="00B34453">
          <w:rPr>
            <w:noProof/>
            <w:webHidden/>
          </w:rPr>
          <w:instrText xml:space="preserve"> PAGEREF _Toc163830648 \h </w:instrText>
        </w:r>
        <w:r w:rsidR="00B34453">
          <w:rPr>
            <w:noProof/>
            <w:webHidden/>
          </w:rPr>
        </w:r>
        <w:r w:rsidR="00B34453">
          <w:rPr>
            <w:noProof/>
            <w:webHidden/>
          </w:rPr>
          <w:fldChar w:fldCharType="separate"/>
        </w:r>
        <w:r w:rsidR="00B34453">
          <w:rPr>
            <w:noProof/>
            <w:webHidden/>
          </w:rPr>
          <w:t>1</w:t>
        </w:r>
        <w:r w:rsidR="00B34453">
          <w:rPr>
            <w:noProof/>
            <w:webHidden/>
          </w:rPr>
          <w:fldChar w:fldCharType="end"/>
        </w:r>
      </w:hyperlink>
    </w:p>
    <w:p w14:paraId="6CBDF836" w14:textId="6EF4B6C5" w:rsidR="00033829" w:rsidRPr="00033829" w:rsidRDefault="00033829" w:rsidP="00033829">
      <w:pPr>
        <w:rPr>
          <w:lang w:eastAsia="fi-FI"/>
        </w:rPr>
      </w:pPr>
      <w:r>
        <w:rPr>
          <w:lang w:eastAsia="fi-FI"/>
        </w:rPr>
        <w:fldChar w:fldCharType="end"/>
      </w:r>
    </w:p>
    <w:p w14:paraId="4EE82960" w14:textId="77777777" w:rsidR="002F43DC" w:rsidRPr="004A01CA" w:rsidRDefault="002F43DC" w:rsidP="0091710D">
      <w:pPr>
        <w:pStyle w:val="TOCHeading"/>
        <w:rPr>
          <w:szCs w:val="28"/>
        </w:rPr>
      </w:pPr>
      <w:r>
        <w:t xml:space="preserve">Liitteet </w:t>
      </w:r>
    </w:p>
    <w:p w14:paraId="3B882829" w14:textId="77777777" w:rsidR="00BB17C9" w:rsidRDefault="00BB17C9" w:rsidP="0091710D">
      <w:pPr>
        <w:pStyle w:val="Liiteluettelo"/>
      </w:pPr>
      <w:r w:rsidRPr="004A01CA">
        <w:t>Liite 1</w:t>
      </w:r>
      <w:r w:rsidR="00063ED6">
        <w:t>.</w:t>
      </w:r>
      <w:r w:rsidRPr="004A01CA">
        <w:tab/>
        <w:t>Liitteen nimi</w:t>
      </w:r>
    </w:p>
    <w:p w14:paraId="71797007" w14:textId="77777777" w:rsidR="007D0D2F" w:rsidRPr="004A01CA" w:rsidRDefault="000373FA" w:rsidP="004C4B78">
      <w:pPr>
        <w:pStyle w:val="Liiteluettelo"/>
      </w:pPr>
      <w:r>
        <w:t>Liite 2</w:t>
      </w:r>
      <w:r w:rsidR="00063ED6">
        <w:t>.</w:t>
      </w:r>
      <w:r>
        <w:tab/>
        <w:t>Liitteen nimi</w:t>
      </w:r>
    </w:p>
    <w:p w14:paraId="53A4CDB0" w14:textId="77777777" w:rsidR="00E362F5" w:rsidRPr="004A01CA" w:rsidRDefault="00E362F5" w:rsidP="0091710D"/>
    <w:p w14:paraId="7473AFB4" w14:textId="77777777" w:rsidR="00FF7A3E" w:rsidRPr="004A01CA" w:rsidRDefault="00FF7A3E" w:rsidP="0091710D">
      <w:pPr>
        <w:sectPr w:rsidR="00FF7A3E" w:rsidRPr="004A01CA" w:rsidSect="00974CD6">
          <w:headerReference w:type="default" r:id="rId12"/>
          <w:pgSz w:w="11906" w:h="16838"/>
          <w:pgMar w:top="1134" w:right="1134" w:bottom="1134" w:left="1701" w:header="567" w:footer="567" w:gutter="0"/>
          <w:pgNumType w:start="1"/>
          <w:cols w:space="708"/>
          <w:docGrid w:linePitch="360"/>
        </w:sectPr>
      </w:pPr>
    </w:p>
    <w:p w14:paraId="15287345" w14:textId="2AA68C08" w:rsidR="003C46D8" w:rsidRDefault="00F76C0E" w:rsidP="0091710D">
      <w:pPr>
        <w:pStyle w:val="Heading1"/>
      </w:pPr>
      <w:bookmarkStart w:id="1" w:name="_Toc295830000"/>
      <w:bookmarkStart w:id="2" w:name="_Toc163830222"/>
      <w:bookmarkEnd w:id="1"/>
      <w:r>
        <w:lastRenderedPageBreak/>
        <w:t>Johdanto</w:t>
      </w:r>
      <w:bookmarkEnd w:id="2"/>
    </w:p>
    <w:p w14:paraId="4BDAE0AD" w14:textId="19C8F49A" w:rsidR="00471042" w:rsidRDefault="00F76C0E" w:rsidP="00471042">
      <w:bookmarkStart w:id="3" w:name="_Toc295830002"/>
      <w:r>
        <w:t xml:space="preserve">Tässä raportissa kuvataan Web-ohjelmointi-kurssin osana olevaa Django-projektin toteutusta. Olimme valinneet aiheeksi lainausjärjestelmän. </w:t>
      </w:r>
      <w:r w:rsidR="00471042" w:rsidRPr="00471042">
        <w:t xml:space="preserve"> </w:t>
      </w:r>
      <w:r>
        <w:t>Lainausjärjestelmässämme käyttäjä voi selata, varata ja palauttaa työkaluja.</w:t>
      </w:r>
    </w:p>
    <w:p w14:paraId="1F68771E" w14:textId="1FF25588" w:rsidR="00B34453" w:rsidRDefault="00B34453" w:rsidP="00B34453">
      <w:pPr>
        <w:pStyle w:val="Caption"/>
      </w:pPr>
      <w:bookmarkStart w:id="4" w:name="_Toc163830648"/>
      <w:bookmarkEnd w:id="3"/>
      <w:r>
        <w:t xml:space="preserve">Kuva </w:t>
      </w:r>
      <w:r>
        <w:fldChar w:fldCharType="begin"/>
      </w:r>
      <w:r>
        <w:instrText xml:space="preserve"> SEQ Kuva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 w:rsidRPr="008B29F9">
        <w:t xml:space="preserve"> Hahmotelma tietokantarakenteesta</w:t>
      </w:r>
      <w:bookmarkEnd w:id="4"/>
    </w:p>
    <w:p w14:paraId="65CA7C86" w14:textId="77777777" w:rsidR="006C3900" w:rsidRDefault="006C3900" w:rsidP="00AA77C9">
      <w:pPr>
        <w:pStyle w:val="Tiivistelmnteksti"/>
      </w:pPr>
      <w:r w:rsidRPr="006C3900">
        <w:drawing>
          <wp:inline distT="0" distB="0" distL="0" distR="0" wp14:anchorId="5165B3D4" wp14:editId="5BA1193B">
            <wp:extent cx="5760085" cy="3938270"/>
            <wp:effectExtent l="0" t="0" r="0" b="5080"/>
            <wp:docPr id="1133900499" name="Picture 1" descr="Sivuston tietokantarakenteen kuva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00499" name="Picture 1" descr="Sivuston tietokantarakenteen kuvau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8652" w14:textId="259DA7C1" w:rsidR="00471042" w:rsidRDefault="00471042">
      <w:pPr>
        <w:spacing w:before="0" w:after="240"/>
      </w:pPr>
      <w:r>
        <w:br w:type="page"/>
      </w:r>
    </w:p>
    <w:p w14:paraId="1ADCB1B6" w14:textId="6EFF726F" w:rsidR="00471042" w:rsidRPr="00572169" w:rsidRDefault="00F76C0E" w:rsidP="00922555">
      <w:pPr>
        <w:pStyle w:val="Heading1"/>
      </w:pPr>
      <w:bookmarkStart w:id="5" w:name="_Toc163830223"/>
      <w:r>
        <w:lastRenderedPageBreak/>
        <w:t>Teknologia</w:t>
      </w:r>
      <w:bookmarkEnd w:id="5"/>
    </w:p>
    <w:p w14:paraId="1F9A5641" w14:textId="1A959BEF" w:rsidR="00471042" w:rsidRPr="00572169" w:rsidRDefault="00F76C0E" w:rsidP="00471042">
      <w:pPr>
        <w:pStyle w:val="Caption"/>
      </w:pPr>
      <w:r>
        <w:t xml:space="preserve">Rakentamamme web-sovellus pohjautuu Django-ohjelmointikehykseen. Toiminnallisuuksien ohjelmointikielenä käytetään Pythonia.  Sivustojen muotoiluun käytettään </w:t>
      </w:r>
      <w:proofErr w:type="spellStart"/>
      <w:r>
        <w:t>Tailwind</w:t>
      </w:r>
      <w:proofErr w:type="spellEnd"/>
      <w:r>
        <w:t xml:space="preserve"> CSS – kirjastoa.</w:t>
      </w:r>
    </w:p>
    <w:p w14:paraId="7EEBCBDC" w14:textId="77777777" w:rsidR="00471042" w:rsidRDefault="00471042" w:rsidP="00033829">
      <w:pPr>
        <w:pStyle w:val="Caption"/>
      </w:pPr>
    </w:p>
    <w:p w14:paraId="1E8429F8" w14:textId="77777777" w:rsidR="00F76C0E" w:rsidRDefault="00F76C0E" w:rsidP="00F76C0E"/>
    <w:p w14:paraId="0302E21C" w14:textId="4ADA1992" w:rsidR="00F76C0E" w:rsidRDefault="00F76C0E" w:rsidP="00F76C0E">
      <w:pPr>
        <w:pStyle w:val="Heading1"/>
      </w:pPr>
      <w:bookmarkStart w:id="6" w:name="_Toc163830224"/>
      <w:r>
        <w:t>Projekti</w:t>
      </w:r>
      <w:bookmarkEnd w:id="6"/>
    </w:p>
    <w:p w14:paraId="27F15383" w14:textId="65422988" w:rsidR="00F76C0E" w:rsidRDefault="005A6BB0" w:rsidP="00F76C0E">
      <w:r>
        <w:t xml:space="preserve">Jaoimme sivuston kehittämisen alustavasti siten, että Heikki tekee </w:t>
      </w:r>
      <w:r w:rsidR="00AA77C9">
        <w:t>kirjautumis- ja</w:t>
      </w:r>
      <w:r>
        <w:t xml:space="preserve"> rekisteröitymissivun sekä käyttäjän omien varausten näyttävän sivun ja Teemu tekee tuotteiden selaamista ja varaamista mahdollistavan pääsivun. </w:t>
      </w:r>
    </w:p>
    <w:p w14:paraId="48F92BCA" w14:textId="74686DF7" w:rsidR="005A6BB0" w:rsidRDefault="005A6BB0" w:rsidP="00F76C0E">
      <w:r>
        <w:t xml:space="preserve">Ensimmäiseksi </w:t>
      </w:r>
      <w:r w:rsidR="00C95D8C">
        <w:t>aikataulutimme kirjautumis-</w:t>
      </w:r>
      <w:r w:rsidR="00AA77C9">
        <w:t>, rekisteröitymis</w:t>
      </w:r>
      <w:r w:rsidR="00C95D8C">
        <w:t>- ja pääsivun luomisen tapahtuvan 12.4.2024 mennessä.</w:t>
      </w:r>
    </w:p>
    <w:p w14:paraId="2954DF5B" w14:textId="22C8B638" w:rsidR="00AA77C9" w:rsidRDefault="00AA77C9" w:rsidP="00F76C0E">
      <w:r>
        <w:t>Tuotteen varaus- ja palautustoiminnallisuus tulisi olla valmiina xx.xx.2024 ja samoin käyttäjän omien varauksien selailumahdollisuus.</w:t>
      </w:r>
    </w:p>
    <w:p w14:paraId="586C1CAA" w14:textId="386F4667" w:rsidR="00AA77C9" w:rsidRDefault="00AA77C9" w:rsidP="00F76C0E">
      <w:r>
        <w:t>Webbipalvelimen pystytys tulisi olla valmis 24.4.2024.</w:t>
      </w:r>
    </w:p>
    <w:p w14:paraId="7EEBB38A" w14:textId="57E7D39C" w:rsidR="00AA77C9" w:rsidRPr="00F76C0E" w:rsidRDefault="00AA77C9" w:rsidP="00F76C0E">
      <w:r>
        <w:t>Tuotteiden etsimistoiminnallisuus tulisi olla valmiina xx.xx.2024 ja lopullinen versio sivustosta 26.4.2024</w:t>
      </w:r>
    </w:p>
    <w:p w14:paraId="62FB8F78" w14:textId="77777777" w:rsidR="007D431C" w:rsidRDefault="007D431C" w:rsidP="0091710D">
      <w:pPr>
        <w:pStyle w:val="Lhteet-otsikko"/>
      </w:pPr>
      <w:bookmarkStart w:id="7" w:name="_Toc163830225"/>
      <w:r>
        <w:lastRenderedPageBreak/>
        <w:t>Lähteet</w:t>
      </w:r>
      <w:bookmarkEnd w:id="7"/>
    </w:p>
    <w:p w14:paraId="0D9FBD7A" w14:textId="77777777" w:rsidR="00471042" w:rsidRPr="00471042" w:rsidRDefault="00471042" w:rsidP="00471042">
      <w:pPr>
        <w:pStyle w:val="Bibliography"/>
      </w:pPr>
    </w:p>
    <w:p w14:paraId="4434B07C" w14:textId="77777777" w:rsidR="00471042" w:rsidRPr="00471042" w:rsidRDefault="00471042" w:rsidP="00471042">
      <w:pPr>
        <w:pStyle w:val="Bibliography"/>
      </w:pPr>
    </w:p>
    <w:p w14:paraId="3463639B" w14:textId="77777777" w:rsidR="0091136E" w:rsidRPr="00A0340A" w:rsidRDefault="0091136E" w:rsidP="00A0340A">
      <w:pPr>
        <w:pStyle w:val="Bibliography"/>
      </w:pPr>
    </w:p>
    <w:p w14:paraId="63F113FD" w14:textId="77777777" w:rsidR="00A0340A" w:rsidRPr="00A0340A" w:rsidRDefault="00A0340A" w:rsidP="00A0340A">
      <w:pPr>
        <w:pStyle w:val="Bibliography"/>
      </w:pPr>
    </w:p>
    <w:p w14:paraId="3298B338" w14:textId="77777777" w:rsidR="00A0340A" w:rsidRDefault="00A0340A" w:rsidP="00A0340A">
      <w:pPr>
        <w:pStyle w:val="Bibliography"/>
      </w:pPr>
    </w:p>
    <w:p w14:paraId="27202ACF" w14:textId="77777777" w:rsidR="00536950" w:rsidRDefault="00536950" w:rsidP="00A0340A">
      <w:pPr>
        <w:pStyle w:val="Bibliography"/>
        <w:sectPr w:rsidR="00536950" w:rsidSect="00974CD6">
          <w:headerReference w:type="default" r:id="rId14"/>
          <w:footerReference w:type="default" r:id="rId15"/>
          <w:pgSz w:w="11906" w:h="16838"/>
          <w:pgMar w:top="1134" w:right="1134" w:bottom="1134" w:left="1701" w:header="567" w:footer="567" w:gutter="0"/>
          <w:pgNumType w:start="1"/>
          <w:cols w:space="708"/>
          <w:docGrid w:linePitch="360"/>
        </w:sectPr>
      </w:pPr>
    </w:p>
    <w:p w14:paraId="18171B46" w14:textId="77777777" w:rsidR="00DD10B0" w:rsidRDefault="000373FA" w:rsidP="0091710D">
      <w:pPr>
        <w:pStyle w:val="Liitteenotsikko"/>
      </w:pPr>
      <w:r>
        <w:lastRenderedPageBreak/>
        <w:t>Liite 1</w:t>
      </w:r>
      <w:r w:rsidR="00743CDB">
        <w:t>.</w:t>
      </w:r>
      <w:r>
        <w:t xml:space="preserve"> </w:t>
      </w:r>
      <w:r w:rsidR="0025118E" w:rsidRPr="0091136E">
        <w:t>L</w:t>
      </w:r>
      <w:r w:rsidR="0091136E" w:rsidRPr="0091136E">
        <w:t>iitteen otsikko</w:t>
      </w:r>
    </w:p>
    <w:p w14:paraId="497DF843" w14:textId="77777777" w:rsidR="00962CA1" w:rsidRPr="00962CA1" w:rsidRDefault="00962CA1" w:rsidP="00962CA1"/>
    <w:p w14:paraId="00AA0626" w14:textId="77777777" w:rsidR="00A954F7" w:rsidRDefault="00A954F7" w:rsidP="00962CA1">
      <w:pPr>
        <w:sectPr w:rsidR="00A954F7" w:rsidSect="00974CD6">
          <w:headerReference w:type="default" r:id="rId16"/>
          <w:pgSz w:w="11906" w:h="16838"/>
          <w:pgMar w:top="1134" w:right="1134" w:bottom="1134" w:left="1701" w:header="567" w:footer="567" w:gutter="0"/>
          <w:pgNumType w:start="1"/>
          <w:cols w:space="708"/>
          <w:docGrid w:linePitch="360"/>
        </w:sectPr>
      </w:pPr>
    </w:p>
    <w:p w14:paraId="15BA912F" w14:textId="77777777" w:rsidR="004532EE" w:rsidRDefault="000373FA" w:rsidP="0091710D">
      <w:pPr>
        <w:pStyle w:val="Liitteenotsikko"/>
      </w:pPr>
      <w:r>
        <w:lastRenderedPageBreak/>
        <w:t>Liite 2</w:t>
      </w:r>
      <w:r w:rsidR="00743CDB">
        <w:t>.</w:t>
      </w:r>
      <w:r>
        <w:t xml:space="preserve"> Liitteen otsikko</w:t>
      </w:r>
    </w:p>
    <w:p w14:paraId="31608674" w14:textId="77777777" w:rsidR="00A0265A" w:rsidRPr="00A0265A" w:rsidRDefault="00A0265A" w:rsidP="00A0265A"/>
    <w:sectPr w:rsidR="00A0265A" w:rsidRPr="00A0265A" w:rsidSect="00974CD6">
      <w:headerReference w:type="default" r:id="rId17"/>
      <w:pgSz w:w="11906" w:h="16838"/>
      <w:pgMar w:top="1134" w:right="1134" w:bottom="1134" w:left="1701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6ECE2" w14:textId="77777777" w:rsidR="00974CD6" w:rsidRPr="00026630" w:rsidRDefault="00974CD6" w:rsidP="0091710D">
      <w:r>
        <w:separator/>
      </w:r>
    </w:p>
    <w:p w14:paraId="747A5C8F" w14:textId="77777777" w:rsidR="00974CD6" w:rsidRDefault="00974CD6" w:rsidP="0091710D"/>
    <w:p w14:paraId="153DDE93" w14:textId="77777777" w:rsidR="00974CD6" w:rsidRDefault="00974CD6" w:rsidP="0091710D"/>
    <w:p w14:paraId="0190745D" w14:textId="77777777" w:rsidR="00974CD6" w:rsidRDefault="00974CD6" w:rsidP="0091710D"/>
    <w:p w14:paraId="1DCCC7CA" w14:textId="77777777" w:rsidR="00974CD6" w:rsidRDefault="00974CD6" w:rsidP="0091710D"/>
  </w:endnote>
  <w:endnote w:type="continuationSeparator" w:id="0">
    <w:p w14:paraId="68A36837" w14:textId="77777777" w:rsidR="00974CD6" w:rsidRPr="00026630" w:rsidRDefault="00974CD6" w:rsidP="0091710D">
      <w:r>
        <w:continuationSeparator/>
      </w:r>
    </w:p>
    <w:p w14:paraId="5FE1E570" w14:textId="77777777" w:rsidR="00974CD6" w:rsidRDefault="00974CD6" w:rsidP="0091710D"/>
    <w:p w14:paraId="782BE342" w14:textId="77777777" w:rsidR="00974CD6" w:rsidRDefault="00974CD6" w:rsidP="0091710D"/>
    <w:p w14:paraId="46BA588E" w14:textId="77777777" w:rsidR="00974CD6" w:rsidRDefault="00974CD6" w:rsidP="0091710D"/>
    <w:p w14:paraId="75E429E8" w14:textId="77777777" w:rsidR="00974CD6" w:rsidRDefault="00974CD6" w:rsidP="009171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C7298" w14:textId="77777777" w:rsidR="00401407" w:rsidRPr="00696E55" w:rsidRDefault="00401407" w:rsidP="00917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84C92" w14:textId="77777777" w:rsidR="00974CD6" w:rsidRPr="00026630" w:rsidRDefault="00974CD6" w:rsidP="0091710D">
      <w:r>
        <w:separator/>
      </w:r>
    </w:p>
    <w:p w14:paraId="488E7F0A" w14:textId="77777777" w:rsidR="00974CD6" w:rsidRDefault="00974CD6" w:rsidP="0091710D"/>
    <w:p w14:paraId="1DAC822B" w14:textId="77777777" w:rsidR="00974CD6" w:rsidRDefault="00974CD6" w:rsidP="0091710D"/>
    <w:p w14:paraId="7E0A75CC" w14:textId="77777777" w:rsidR="00974CD6" w:rsidRDefault="00974CD6" w:rsidP="0091710D"/>
    <w:p w14:paraId="72560C91" w14:textId="77777777" w:rsidR="00974CD6" w:rsidRDefault="00974CD6" w:rsidP="0091710D"/>
  </w:footnote>
  <w:footnote w:type="continuationSeparator" w:id="0">
    <w:p w14:paraId="5B9D6C79" w14:textId="77777777" w:rsidR="00974CD6" w:rsidRPr="00026630" w:rsidRDefault="00974CD6" w:rsidP="0091710D">
      <w:r>
        <w:continuationSeparator/>
      </w:r>
    </w:p>
    <w:p w14:paraId="415733AD" w14:textId="77777777" w:rsidR="00974CD6" w:rsidRDefault="00974CD6" w:rsidP="0091710D"/>
    <w:p w14:paraId="496645E5" w14:textId="77777777" w:rsidR="00974CD6" w:rsidRDefault="00974CD6" w:rsidP="0091710D"/>
    <w:p w14:paraId="7394380E" w14:textId="77777777" w:rsidR="00974CD6" w:rsidRDefault="00974CD6" w:rsidP="0091710D"/>
    <w:p w14:paraId="1837776F" w14:textId="77777777" w:rsidR="00974CD6" w:rsidRDefault="00974CD6" w:rsidP="009171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FBE32" w14:textId="77777777" w:rsidR="005776A7" w:rsidRDefault="005776A7" w:rsidP="009171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5012186"/>
      <w:docPartObj>
        <w:docPartGallery w:val="Page Numbers (Top of Page)"/>
        <w:docPartUnique/>
      </w:docPartObj>
    </w:sdtPr>
    <w:sdtContent>
      <w:p w14:paraId="5BA8CA12" w14:textId="77777777" w:rsidR="00C42719" w:rsidRDefault="00C42719" w:rsidP="0091710D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4240">
          <w:t>8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2409069"/>
      <w:docPartObj>
        <w:docPartGallery w:val="Page Numbers (Top of Page)"/>
        <w:docPartUnique/>
      </w:docPartObj>
    </w:sdtPr>
    <w:sdtContent>
      <w:p w14:paraId="164F78BB" w14:textId="77777777" w:rsidR="00737205" w:rsidRPr="007E3E9E" w:rsidRDefault="00737205" w:rsidP="00737205">
        <w:pPr>
          <w:pStyle w:val="Header"/>
        </w:pPr>
        <w:r>
          <w:t xml:space="preserve">Liite 1 /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01D76CFD" w14:textId="77777777" w:rsidR="00E35186" w:rsidRPr="007E3E9E" w:rsidRDefault="00E35186" w:rsidP="0091710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274925"/>
      <w:docPartObj>
        <w:docPartGallery w:val="Page Numbers (Top of Page)"/>
        <w:docPartUnique/>
      </w:docPartObj>
    </w:sdtPr>
    <w:sdtContent>
      <w:p w14:paraId="0E8D3516" w14:textId="77777777" w:rsidR="00A0265A" w:rsidRPr="007E3E9E" w:rsidRDefault="00A0265A" w:rsidP="00A0265A">
        <w:pPr>
          <w:pStyle w:val="Header"/>
        </w:pPr>
        <w:r>
          <w:t xml:space="preserve">Liite 2 /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5A3A3C45" w14:textId="77777777" w:rsidR="006745A2" w:rsidRPr="00A0265A" w:rsidRDefault="006745A2" w:rsidP="00A026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D71AE"/>
    <w:multiLevelType w:val="hybridMultilevel"/>
    <w:tmpl w:val="D42AD690"/>
    <w:lvl w:ilvl="0" w:tplc="FA46FCE8">
      <w:start w:val="1"/>
      <w:numFmt w:val="decimal"/>
      <w:pStyle w:val="Luettelokappalenumeroitu"/>
      <w:lvlText w:val="%1."/>
      <w:lvlJc w:val="left"/>
      <w:pPr>
        <w:ind w:left="1287" w:hanging="360"/>
      </w:pPr>
    </w:lvl>
    <w:lvl w:ilvl="1" w:tplc="040B0019">
      <w:start w:val="1"/>
      <w:numFmt w:val="lowerLetter"/>
      <w:lvlText w:val="%2."/>
      <w:lvlJc w:val="left"/>
      <w:pPr>
        <w:ind w:left="2007" w:hanging="360"/>
      </w:pPr>
    </w:lvl>
    <w:lvl w:ilvl="2" w:tplc="040B001B" w:tentative="1">
      <w:start w:val="1"/>
      <w:numFmt w:val="lowerRoman"/>
      <w:lvlText w:val="%3."/>
      <w:lvlJc w:val="right"/>
      <w:pPr>
        <w:ind w:left="2727" w:hanging="180"/>
      </w:pPr>
    </w:lvl>
    <w:lvl w:ilvl="3" w:tplc="040B000F" w:tentative="1">
      <w:start w:val="1"/>
      <w:numFmt w:val="decimal"/>
      <w:lvlText w:val="%4."/>
      <w:lvlJc w:val="left"/>
      <w:pPr>
        <w:ind w:left="3447" w:hanging="360"/>
      </w:pPr>
    </w:lvl>
    <w:lvl w:ilvl="4" w:tplc="040B0019" w:tentative="1">
      <w:start w:val="1"/>
      <w:numFmt w:val="lowerLetter"/>
      <w:lvlText w:val="%5."/>
      <w:lvlJc w:val="left"/>
      <w:pPr>
        <w:ind w:left="4167" w:hanging="360"/>
      </w:pPr>
    </w:lvl>
    <w:lvl w:ilvl="5" w:tplc="040B001B" w:tentative="1">
      <w:start w:val="1"/>
      <w:numFmt w:val="lowerRoman"/>
      <w:lvlText w:val="%6."/>
      <w:lvlJc w:val="right"/>
      <w:pPr>
        <w:ind w:left="4887" w:hanging="180"/>
      </w:pPr>
    </w:lvl>
    <w:lvl w:ilvl="6" w:tplc="040B000F" w:tentative="1">
      <w:start w:val="1"/>
      <w:numFmt w:val="decimal"/>
      <w:lvlText w:val="%7."/>
      <w:lvlJc w:val="left"/>
      <w:pPr>
        <w:ind w:left="5607" w:hanging="360"/>
      </w:pPr>
    </w:lvl>
    <w:lvl w:ilvl="7" w:tplc="040B0019" w:tentative="1">
      <w:start w:val="1"/>
      <w:numFmt w:val="lowerLetter"/>
      <w:lvlText w:val="%8."/>
      <w:lvlJc w:val="left"/>
      <w:pPr>
        <w:ind w:left="6327" w:hanging="360"/>
      </w:pPr>
    </w:lvl>
    <w:lvl w:ilvl="8" w:tplc="040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CD722B3"/>
    <w:multiLevelType w:val="hybridMultilevel"/>
    <w:tmpl w:val="4ECE980E"/>
    <w:lvl w:ilvl="0" w:tplc="C9F07484">
      <w:start w:val="1"/>
      <w:numFmt w:val="bullet"/>
      <w:pStyle w:val="ListParagraph"/>
      <w:lvlText w:val=""/>
      <w:lvlJc w:val="left"/>
      <w:pPr>
        <w:tabs>
          <w:tab w:val="num" w:pos="726"/>
        </w:tabs>
        <w:ind w:left="726" w:hanging="363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21D8017C"/>
    <w:multiLevelType w:val="multilevel"/>
    <w:tmpl w:val="0FF6D72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D3947CB"/>
    <w:multiLevelType w:val="hybridMultilevel"/>
    <w:tmpl w:val="E7F689E6"/>
    <w:lvl w:ilvl="0" w:tplc="040B0001">
      <w:start w:val="1"/>
      <w:numFmt w:val="bullet"/>
      <w:lvlText w:val=""/>
      <w:lvlJc w:val="left"/>
      <w:pPr>
        <w:tabs>
          <w:tab w:val="num" w:pos="726"/>
        </w:tabs>
        <w:ind w:left="726" w:hanging="363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num w:numId="1" w16cid:durableId="1952590977">
    <w:abstractNumId w:val="2"/>
  </w:num>
  <w:num w:numId="2" w16cid:durableId="1994210159">
    <w:abstractNumId w:val="1"/>
  </w:num>
  <w:num w:numId="3" w16cid:durableId="453330253">
    <w:abstractNumId w:val="0"/>
  </w:num>
  <w:num w:numId="4" w16cid:durableId="890776042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601" w:allStyles="1" w:customStyles="0" w:latentStyles="0" w:stylesInUse="0" w:headingStyles="0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1304"/>
  <w:consecutiveHyphenLimit w:val="2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0N7I0MjI3N7UwMTVX0lEKTi0uzszPAykwrwUA1k+GxywAAAA="/>
  </w:docVars>
  <w:rsids>
    <w:rsidRoot w:val="006A6F91"/>
    <w:rsid w:val="00001083"/>
    <w:rsid w:val="000061AC"/>
    <w:rsid w:val="0000674E"/>
    <w:rsid w:val="00011FD0"/>
    <w:rsid w:val="00013676"/>
    <w:rsid w:val="00015BF1"/>
    <w:rsid w:val="00025BF8"/>
    <w:rsid w:val="00030CCC"/>
    <w:rsid w:val="00031BD5"/>
    <w:rsid w:val="000328CE"/>
    <w:rsid w:val="00033829"/>
    <w:rsid w:val="0003563F"/>
    <w:rsid w:val="00036982"/>
    <w:rsid w:val="00037066"/>
    <w:rsid w:val="000373FA"/>
    <w:rsid w:val="00042E5B"/>
    <w:rsid w:val="00043524"/>
    <w:rsid w:val="00046511"/>
    <w:rsid w:val="0005028C"/>
    <w:rsid w:val="00052964"/>
    <w:rsid w:val="0005405C"/>
    <w:rsid w:val="00054073"/>
    <w:rsid w:val="0005622E"/>
    <w:rsid w:val="00063ED6"/>
    <w:rsid w:val="00076544"/>
    <w:rsid w:val="000770AC"/>
    <w:rsid w:val="00077A37"/>
    <w:rsid w:val="00084D67"/>
    <w:rsid w:val="00091112"/>
    <w:rsid w:val="00094D1B"/>
    <w:rsid w:val="000970B0"/>
    <w:rsid w:val="000B1635"/>
    <w:rsid w:val="000B547F"/>
    <w:rsid w:val="000C4B45"/>
    <w:rsid w:val="000C6C4F"/>
    <w:rsid w:val="000D1CB6"/>
    <w:rsid w:val="000D45EA"/>
    <w:rsid w:val="000D76D3"/>
    <w:rsid w:val="000E101A"/>
    <w:rsid w:val="000E20F3"/>
    <w:rsid w:val="000E23E7"/>
    <w:rsid w:val="000E705D"/>
    <w:rsid w:val="000F54E7"/>
    <w:rsid w:val="000F7D21"/>
    <w:rsid w:val="000F7F86"/>
    <w:rsid w:val="001018F2"/>
    <w:rsid w:val="00106873"/>
    <w:rsid w:val="001068A8"/>
    <w:rsid w:val="00107B38"/>
    <w:rsid w:val="00124629"/>
    <w:rsid w:val="001366BF"/>
    <w:rsid w:val="0014175A"/>
    <w:rsid w:val="00142E67"/>
    <w:rsid w:val="0014325F"/>
    <w:rsid w:val="001468A5"/>
    <w:rsid w:val="00147ADD"/>
    <w:rsid w:val="00152E52"/>
    <w:rsid w:val="0015378A"/>
    <w:rsid w:val="00171185"/>
    <w:rsid w:val="00173676"/>
    <w:rsid w:val="00175085"/>
    <w:rsid w:val="00176258"/>
    <w:rsid w:val="00181183"/>
    <w:rsid w:val="001859D4"/>
    <w:rsid w:val="00187E53"/>
    <w:rsid w:val="0019089E"/>
    <w:rsid w:val="001A1C11"/>
    <w:rsid w:val="001A3860"/>
    <w:rsid w:val="001A474A"/>
    <w:rsid w:val="001A4B8D"/>
    <w:rsid w:val="001A4FB4"/>
    <w:rsid w:val="001A5184"/>
    <w:rsid w:val="001A55E7"/>
    <w:rsid w:val="001B246E"/>
    <w:rsid w:val="001B40FF"/>
    <w:rsid w:val="001B5EA7"/>
    <w:rsid w:val="001C45DD"/>
    <w:rsid w:val="001C46F1"/>
    <w:rsid w:val="001D0D90"/>
    <w:rsid w:val="001D5F23"/>
    <w:rsid w:val="001E11B7"/>
    <w:rsid w:val="001E48BE"/>
    <w:rsid w:val="001E7935"/>
    <w:rsid w:val="001F1403"/>
    <w:rsid w:val="001F1642"/>
    <w:rsid w:val="001F4E14"/>
    <w:rsid w:val="001F7062"/>
    <w:rsid w:val="00202980"/>
    <w:rsid w:val="002064C5"/>
    <w:rsid w:val="002074CF"/>
    <w:rsid w:val="00214C5B"/>
    <w:rsid w:val="002158B4"/>
    <w:rsid w:val="00217A68"/>
    <w:rsid w:val="0022603C"/>
    <w:rsid w:val="00227570"/>
    <w:rsid w:val="002305F0"/>
    <w:rsid w:val="00233523"/>
    <w:rsid w:val="00234C55"/>
    <w:rsid w:val="00245215"/>
    <w:rsid w:val="0025118E"/>
    <w:rsid w:val="0025160C"/>
    <w:rsid w:val="00253754"/>
    <w:rsid w:val="0025514C"/>
    <w:rsid w:val="002558A9"/>
    <w:rsid w:val="0025642A"/>
    <w:rsid w:val="00257D81"/>
    <w:rsid w:val="0026145B"/>
    <w:rsid w:val="002622E6"/>
    <w:rsid w:val="0026622D"/>
    <w:rsid w:val="00270EBC"/>
    <w:rsid w:val="00274A31"/>
    <w:rsid w:val="002825CB"/>
    <w:rsid w:val="002946B4"/>
    <w:rsid w:val="002A1448"/>
    <w:rsid w:val="002A52F1"/>
    <w:rsid w:val="002B604B"/>
    <w:rsid w:val="002B77BA"/>
    <w:rsid w:val="002C0A2C"/>
    <w:rsid w:val="002E0166"/>
    <w:rsid w:val="002F1C40"/>
    <w:rsid w:val="002F43DC"/>
    <w:rsid w:val="002F6693"/>
    <w:rsid w:val="00301A30"/>
    <w:rsid w:val="00304179"/>
    <w:rsid w:val="00306050"/>
    <w:rsid w:val="00306E42"/>
    <w:rsid w:val="00306E92"/>
    <w:rsid w:val="003133BA"/>
    <w:rsid w:val="00313EBD"/>
    <w:rsid w:val="00314505"/>
    <w:rsid w:val="00315AE7"/>
    <w:rsid w:val="0032311B"/>
    <w:rsid w:val="00335860"/>
    <w:rsid w:val="00337730"/>
    <w:rsid w:val="00345062"/>
    <w:rsid w:val="00350091"/>
    <w:rsid w:val="003509AD"/>
    <w:rsid w:val="00357FD9"/>
    <w:rsid w:val="00361939"/>
    <w:rsid w:val="00367690"/>
    <w:rsid w:val="00367AF9"/>
    <w:rsid w:val="00377189"/>
    <w:rsid w:val="00381A59"/>
    <w:rsid w:val="00382F3D"/>
    <w:rsid w:val="003908EA"/>
    <w:rsid w:val="003956D8"/>
    <w:rsid w:val="003A57F3"/>
    <w:rsid w:val="003C46D8"/>
    <w:rsid w:val="003C60AC"/>
    <w:rsid w:val="003C68D4"/>
    <w:rsid w:val="003E1E07"/>
    <w:rsid w:val="003E468B"/>
    <w:rsid w:val="003F5EFD"/>
    <w:rsid w:val="00401407"/>
    <w:rsid w:val="0040443B"/>
    <w:rsid w:val="00410D65"/>
    <w:rsid w:val="0041167C"/>
    <w:rsid w:val="0041350C"/>
    <w:rsid w:val="00415197"/>
    <w:rsid w:val="00416A8B"/>
    <w:rsid w:val="004201AB"/>
    <w:rsid w:val="00423ABA"/>
    <w:rsid w:val="00426DFE"/>
    <w:rsid w:val="00427FF7"/>
    <w:rsid w:val="00432A3A"/>
    <w:rsid w:val="00440D99"/>
    <w:rsid w:val="00442359"/>
    <w:rsid w:val="00450579"/>
    <w:rsid w:val="004532EE"/>
    <w:rsid w:val="00453373"/>
    <w:rsid w:val="004537A5"/>
    <w:rsid w:val="004569DD"/>
    <w:rsid w:val="00456FC6"/>
    <w:rsid w:val="0046746F"/>
    <w:rsid w:val="00470DDA"/>
    <w:rsid w:val="00471042"/>
    <w:rsid w:val="00472BE2"/>
    <w:rsid w:val="00474C94"/>
    <w:rsid w:val="004776D4"/>
    <w:rsid w:val="00477838"/>
    <w:rsid w:val="004833C0"/>
    <w:rsid w:val="00493E2E"/>
    <w:rsid w:val="0049553B"/>
    <w:rsid w:val="004A01CA"/>
    <w:rsid w:val="004A02BB"/>
    <w:rsid w:val="004A42A2"/>
    <w:rsid w:val="004C28BA"/>
    <w:rsid w:val="004C4B78"/>
    <w:rsid w:val="004C6732"/>
    <w:rsid w:val="004C6F92"/>
    <w:rsid w:val="004D3891"/>
    <w:rsid w:val="004D51AC"/>
    <w:rsid w:val="004D612A"/>
    <w:rsid w:val="004E3467"/>
    <w:rsid w:val="00503C9E"/>
    <w:rsid w:val="0050421A"/>
    <w:rsid w:val="00505816"/>
    <w:rsid w:val="00510295"/>
    <w:rsid w:val="00511742"/>
    <w:rsid w:val="00512FDE"/>
    <w:rsid w:val="005132EC"/>
    <w:rsid w:val="0051344B"/>
    <w:rsid w:val="00534AE4"/>
    <w:rsid w:val="005351F2"/>
    <w:rsid w:val="0053592F"/>
    <w:rsid w:val="00536950"/>
    <w:rsid w:val="0054340B"/>
    <w:rsid w:val="0055791A"/>
    <w:rsid w:val="0056016D"/>
    <w:rsid w:val="005630BF"/>
    <w:rsid w:val="0056513E"/>
    <w:rsid w:val="00570F3F"/>
    <w:rsid w:val="005711C3"/>
    <w:rsid w:val="005711E4"/>
    <w:rsid w:val="00572169"/>
    <w:rsid w:val="0057417F"/>
    <w:rsid w:val="005776A7"/>
    <w:rsid w:val="00581842"/>
    <w:rsid w:val="00582361"/>
    <w:rsid w:val="00583B76"/>
    <w:rsid w:val="00584A10"/>
    <w:rsid w:val="00585CA1"/>
    <w:rsid w:val="0059393D"/>
    <w:rsid w:val="005A0315"/>
    <w:rsid w:val="005A04F4"/>
    <w:rsid w:val="005A6BB0"/>
    <w:rsid w:val="005B2B41"/>
    <w:rsid w:val="005B4997"/>
    <w:rsid w:val="005B6A9D"/>
    <w:rsid w:val="005B72D0"/>
    <w:rsid w:val="005C5604"/>
    <w:rsid w:val="005C6721"/>
    <w:rsid w:val="005C6E6C"/>
    <w:rsid w:val="005D2727"/>
    <w:rsid w:val="005F140F"/>
    <w:rsid w:val="006100A8"/>
    <w:rsid w:val="00611904"/>
    <w:rsid w:val="00612BF5"/>
    <w:rsid w:val="00615488"/>
    <w:rsid w:val="00615FAD"/>
    <w:rsid w:val="006163A2"/>
    <w:rsid w:val="006172CE"/>
    <w:rsid w:val="00621564"/>
    <w:rsid w:val="00631E1D"/>
    <w:rsid w:val="00641E52"/>
    <w:rsid w:val="0064721C"/>
    <w:rsid w:val="006635BA"/>
    <w:rsid w:val="00670500"/>
    <w:rsid w:val="006721F5"/>
    <w:rsid w:val="006744D0"/>
    <w:rsid w:val="006745A2"/>
    <w:rsid w:val="0067681C"/>
    <w:rsid w:val="00676C97"/>
    <w:rsid w:val="00685A50"/>
    <w:rsid w:val="00691431"/>
    <w:rsid w:val="00691812"/>
    <w:rsid w:val="00692BB2"/>
    <w:rsid w:val="00694045"/>
    <w:rsid w:val="00696E55"/>
    <w:rsid w:val="006A50C1"/>
    <w:rsid w:val="006A61D2"/>
    <w:rsid w:val="006A6F91"/>
    <w:rsid w:val="006B0AF7"/>
    <w:rsid w:val="006B3E60"/>
    <w:rsid w:val="006B6C1D"/>
    <w:rsid w:val="006B7932"/>
    <w:rsid w:val="006C01FB"/>
    <w:rsid w:val="006C3900"/>
    <w:rsid w:val="006D180A"/>
    <w:rsid w:val="006D3733"/>
    <w:rsid w:val="006D4764"/>
    <w:rsid w:val="006D6D0E"/>
    <w:rsid w:val="006E4AC5"/>
    <w:rsid w:val="006E57AF"/>
    <w:rsid w:val="006F43C3"/>
    <w:rsid w:val="007012AD"/>
    <w:rsid w:val="0070304D"/>
    <w:rsid w:val="00704F1C"/>
    <w:rsid w:val="0071091F"/>
    <w:rsid w:val="00715A95"/>
    <w:rsid w:val="00724313"/>
    <w:rsid w:val="0073031E"/>
    <w:rsid w:val="0073076F"/>
    <w:rsid w:val="00732F30"/>
    <w:rsid w:val="00733B3C"/>
    <w:rsid w:val="007363BE"/>
    <w:rsid w:val="00737205"/>
    <w:rsid w:val="00741C41"/>
    <w:rsid w:val="00743CDB"/>
    <w:rsid w:val="007459AA"/>
    <w:rsid w:val="00751273"/>
    <w:rsid w:val="00757A84"/>
    <w:rsid w:val="00762FD2"/>
    <w:rsid w:val="007715AD"/>
    <w:rsid w:val="00772406"/>
    <w:rsid w:val="00774D48"/>
    <w:rsid w:val="00780664"/>
    <w:rsid w:val="007808D8"/>
    <w:rsid w:val="00780AB9"/>
    <w:rsid w:val="00783EB2"/>
    <w:rsid w:val="007843BF"/>
    <w:rsid w:val="00784D75"/>
    <w:rsid w:val="00786585"/>
    <w:rsid w:val="007914B8"/>
    <w:rsid w:val="0079220B"/>
    <w:rsid w:val="007A3517"/>
    <w:rsid w:val="007A7CFC"/>
    <w:rsid w:val="007B4E52"/>
    <w:rsid w:val="007B7D32"/>
    <w:rsid w:val="007C0B1E"/>
    <w:rsid w:val="007C7D84"/>
    <w:rsid w:val="007D0D2F"/>
    <w:rsid w:val="007D431C"/>
    <w:rsid w:val="007E0B20"/>
    <w:rsid w:val="007E0C25"/>
    <w:rsid w:val="007E3D4E"/>
    <w:rsid w:val="007E3E9E"/>
    <w:rsid w:val="007E688D"/>
    <w:rsid w:val="007E7094"/>
    <w:rsid w:val="007F506A"/>
    <w:rsid w:val="007F73F7"/>
    <w:rsid w:val="00800CD4"/>
    <w:rsid w:val="00805D42"/>
    <w:rsid w:val="0080733A"/>
    <w:rsid w:val="00811088"/>
    <w:rsid w:val="00822DE3"/>
    <w:rsid w:val="0082483F"/>
    <w:rsid w:val="0082629F"/>
    <w:rsid w:val="00832190"/>
    <w:rsid w:val="00832476"/>
    <w:rsid w:val="00840A09"/>
    <w:rsid w:val="008475C0"/>
    <w:rsid w:val="00847648"/>
    <w:rsid w:val="00854DC7"/>
    <w:rsid w:val="008579B6"/>
    <w:rsid w:val="00860AF6"/>
    <w:rsid w:val="00862A54"/>
    <w:rsid w:val="00864472"/>
    <w:rsid w:val="008652FA"/>
    <w:rsid w:val="00871AB4"/>
    <w:rsid w:val="008758EC"/>
    <w:rsid w:val="008825D4"/>
    <w:rsid w:val="008832E9"/>
    <w:rsid w:val="00884BDA"/>
    <w:rsid w:val="00892FD9"/>
    <w:rsid w:val="0089317A"/>
    <w:rsid w:val="0089434E"/>
    <w:rsid w:val="008943B3"/>
    <w:rsid w:val="008955E5"/>
    <w:rsid w:val="008A4240"/>
    <w:rsid w:val="008A50F1"/>
    <w:rsid w:val="008A6D05"/>
    <w:rsid w:val="008B4497"/>
    <w:rsid w:val="008C08F2"/>
    <w:rsid w:val="008C3E84"/>
    <w:rsid w:val="008C5F8F"/>
    <w:rsid w:val="008C7B68"/>
    <w:rsid w:val="008E1DC7"/>
    <w:rsid w:val="008E2F1C"/>
    <w:rsid w:val="008F3CC9"/>
    <w:rsid w:val="00905CC5"/>
    <w:rsid w:val="0091136E"/>
    <w:rsid w:val="00912A4F"/>
    <w:rsid w:val="00913079"/>
    <w:rsid w:val="0091635D"/>
    <w:rsid w:val="009170BD"/>
    <w:rsid w:val="0091710D"/>
    <w:rsid w:val="00917E60"/>
    <w:rsid w:val="00922AAA"/>
    <w:rsid w:val="00924A80"/>
    <w:rsid w:val="00925268"/>
    <w:rsid w:val="00926B77"/>
    <w:rsid w:val="00931815"/>
    <w:rsid w:val="00933CD2"/>
    <w:rsid w:val="00933F48"/>
    <w:rsid w:val="00934FE0"/>
    <w:rsid w:val="009401FC"/>
    <w:rsid w:val="00943483"/>
    <w:rsid w:val="00946475"/>
    <w:rsid w:val="00955487"/>
    <w:rsid w:val="009570BC"/>
    <w:rsid w:val="0095716F"/>
    <w:rsid w:val="00962CA1"/>
    <w:rsid w:val="00974CD6"/>
    <w:rsid w:val="009821C5"/>
    <w:rsid w:val="00984DC7"/>
    <w:rsid w:val="00990022"/>
    <w:rsid w:val="0099135B"/>
    <w:rsid w:val="00993262"/>
    <w:rsid w:val="009945CD"/>
    <w:rsid w:val="009A3EAC"/>
    <w:rsid w:val="009A43D0"/>
    <w:rsid w:val="009B1EE5"/>
    <w:rsid w:val="009B62FB"/>
    <w:rsid w:val="009C5F56"/>
    <w:rsid w:val="009D16CC"/>
    <w:rsid w:val="009E0284"/>
    <w:rsid w:val="00A01437"/>
    <w:rsid w:val="00A0265A"/>
    <w:rsid w:val="00A0340A"/>
    <w:rsid w:val="00A11B49"/>
    <w:rsid w:val="00A12A55"/>
    <w:rsid w:val="00A155D5"/>
    <w:rsid w:val="00A16435"/>
    <w:rsid w:val="00A20B23"/>
    <w:rsid w:val="00A24B20"/>
    <w:rsid w:val="00A30F7D"/>
    <w:rsid w:val="00A42854"/>
    <w:rsid w:val="00A444C0"/>
    <w:rsid w:val="00A46D30"/>
    <w:rsid w:val="00A50456"/>
    <w:rsid w:val="00A54117"/>
    <w:rsid w:val="00A572EB"/>
    <w:rsid w:val="00A62B22"/>
    <w:rsid w:val="00A62F88"/>
    <w:rsid w:val="00A678A2"/>
    <w:rsid w:val="00A7035D"/>
    <w:rsid w:val="00A716F3"/>
    <w:rsid w:val="00A86E0C"/>
    <w:rsid w:val="00A876AF"/>
    <w:rsid w:val="00A92DFB"/>
    <w:rsid w:val="00A954F7"/>
    <w:rsid w:val="00A968C9"/>
    <w:rsid w:val="00AA77C9"/>
    <w:rsid w:val="00AB04E8"/>
    <w:rsid w:val="00AB5A6C"/>
    <w:rsid w:val="00AB74B9"/>
    <w:rsid w:val="00AB7B4F"/>
    <w:rsid w:val="00AC193A"/>
    <w:rsid w:val="00AC22C7"/>
    <w:rsid w:val="00AD2898"/>
    <w:rsid w:val="00AE1A71"/>
    <w:rsid w:val="00AE6194"/>
    <w:rsid w:val="00AE7975"/>
    <w:rsid w:val="00AF0C89"/>
    <w:rsid w:val="00AF0CF6"/>
    <w:rsid w:val="00AF5E27"/>
    <w:rsid w:val="00AF7654"/>
    <w:rsid w:val="00B024CC"/>
    <w:rsid w:val="00B13AA5"/>
    <w:rsid w:val="00B14082"/>
    <w:rsid w:val="00B14630"/>
    <w:rsid w:val="00B200F7"/>
    <w:rsid w:val="00B2715A"/>
    <w:rsid w:val="00B303DC"/>
    <w:rsid w:val="00B34453"/>
    <w:rsid w:val="00B412F1"/>
    <w:rsid w:val="00B423BC"/>
    <w:rsid w:val="00B43521"/>
    <w:rsid w:val="00B4359E"/>
    <w:rsid w:val="00B44A5E"/>
    <w:rsid w:val="00B45A1F"/>
    <w:rsid w:val="00B502A1"/>
    <w:rsid w:val="00B53A5E"/>
    <w:rsid w:val="00B54B7D"/>
    <w:rsid w:val="00B558C2"/>
    <w:rsid w:val="00B57366"/>
    <w:rsid w:val="00B61F81"/>
    <w:rsid w:val="00B67226"/>
    <w:rsid w:val="00B67D06"/>
    <w:rsid w:val="00B67F58"/>
    <w:rsid w:val="00B67FB8"/>
    <w:rsid w:val="00B701A3"/>
    <w:rsid w:val="00B7267E"/>
    <w:rsid w:val="00B731FF"/>
    <w:rsid w:val="00B74204"/>
    <w:rsid w:val="00B748C0"/>
    <w:rsid w:val="00B8235C"/>
    <w:rsid w:val="00B82E72"/>
    <w:rsid w:val="00B84848"/>
    <w:rsid w:val="00B84B40"/>
    <w:rsid w:val="00B8503A"/>
    <w:rsid w:val="00B85DCE"/>
    <w:rsid w:val="00B87D53"/>
    <w:rsid w:val="00B912F6"/>
    <w:rsid w:val="00BA1D1E"/>
    <w:rsid w:val="00BA21BA"/>
    <w:rsid w:val="00BA34ED"/>
    <w:rsid w:val="00BA7B59"/>
    <w:rsid w:val="00BB17C9"/>
    <w:rsid w:val="00BB40FF"/>
    <w:rsid w:val="00BC675C"/>
    <w:rsid w:val="00BD5A64"/>
    <w:rsid w:val="00BD750F"/>
    <w:rsid w:val="00BF1EA2"/>
    <w:rsid w:val="00BF4C99"/>
    <w:rsid w:val="00C078B2"/>
    <w:rsid w:val="00C12818"/>
    <w:rsid w:val="00C15878"/>
    <w:rsid w:val="00C15B7E"/>
    <w:rsid w:val="00C17113"/>
    <w:rsid w:val="00C26354"/>
    <w:rsid w:val="00C30BB3"/>
    <w:rsid w:val="00C33C5F"/>
    <w:rsid w:val="00C3567D"/>
    <w:rsid w:val="00C42719"/>
    <w:rsid w:val="00C455D7"/>
    <w:rsid w:val="00C45A42"/>
    <w:rsid w:val="00C53572"/>
    <w:rsid w:val="00C55407"/>
    <w:rsid w:val="00C55825"/>
    <w:rsid w:val="00C626EA"/>
    <w:rsid w:val="00C63FF9"/>
    <w:rsid w:val="00C71342"/>
    <w:rsid w:val="00C72C67"/>
    <w:rsid w:val="00C86A78"/>
    <w:rsid w:val="00C86F2D"/>
    <w:rsid w:val="00C95D8C"/>
    <w:rsid w:val="00CA1C93"/>
    <w:rsid w:val="00CA3610"/>
    <w:rsid w:val="00CA4726"/>
    <w:rsid w:val="00CA485F"/>
    <w:rsid w:val="00CA4963"/>
    <w:rsid w:val="00CC0CA0"/>
    <w:rsid w:val="00CC2A99"/>
    <w:rsid w:val="00CC2FEA"/>
    <w:rsid w:val="00CC5CD7"/>
    <w:rsid w:val="00CD2BFE"/>
    <w:rsid w:val="00CD4353"/>
    <w:rsid w:val="00CE1444"/>
    <w:rsid w:val="00CF0839"/>
    <w:rsid w:val="00CF3479"/>
    <w:rsid w:val="00CF37E2"/>
    <w:rsid w:val="00D01246"/>
    <w:rsid w:val="00D12552"/>
    <w:rsid w:val="00D21FA9"/>
    <w:rsid w:val="00D30467"/>
    <w:rsid w:val="00D33060"/>
    <w:rsid w:val="00D35613"/>
    <w:rsid w:val="00D36FE6"/>
    <w:rsid w:val="00D44F9D"/>
    <w:rsid w:val="00D46311"/>
    <w:rsid w:val="00D47B24"/>
    <w:rsid w:val="00D50BFE"/>
    <w:rsid w:val="00D57450"/>
    <w:rsid w:val="00D5796A"/>
    <w:rsid w:val="00D601A7"/>
    <w:rsid w:val="00D61B97"/>
    <w:rsid w:val="00D62E7E"/>
    <w:rsid w:val="00D650F9"/>
    <w:rsid w:val="00D6592F"/>
    <w:rsid w:val="00D677D4"/>
    <w:rsid w:val="00D715B8"/>
    <w:rsid w:val="00D75036"/>
    <w:rsid w:val="00D75E63"/>
    <w:rsid w:val="00D770B2"/>
    <w:rsid w:val="00D835D1"/>
    <w:rsid w:val="00D91418"/>
    <w:rsid w:val="00DA1ADC"/>
    <w:rsid w:val="00DA69E9"/>
    <w:rsid w:val="00DB05DD"/>
    <w:rsid w:val="00DB143F"/>
    <w:rsid w:val="00DB6C4B"/>
    <w:rsid w:val="00DC2A5C"/>
    <w:rsid w:val="00DC2D95"/>
    <w:rsid w:val="00DC7942"/>
    <w:rsid w:val="00DD10B0"/>
    <w:rsid w:val="00DD2D01"/>
    <w:rsid w:val="00DD34A2"/>
    <w:rsid w:val="00DD4446"/>
    <w:rsid w:val="00DD7DC1"/>
    <w:rsid w:val="00DE5D97"/>
    <w:rsid w:val="00DE7216"/>
    <w:rsid w:val="00DE7EDE"/>
    <w:rsid w:val="00DF00CE"/>
    <w:rsid w:val="00DF034D"/>
    <w:rsid w:val="00DF4040"/>
    <w:rsid w:val="00DF75DB"/>
    <w:rsid w:val="00E014CA"/>
    <w:rsid w:val="00E01E9F"/>
    <w:rsid w:val="00E03C3D"/>
    <w:rsid w:val="00E05355"/>
    <w:rsid w:val="00E14474"/>
    <w:rsid w:val="00E16603"/>
    <w:rsid w:val="00E17714"/>
    <w:rsid w:val="00E209BE"/>
    <w:rsid w:val="00E21BE7"/>
    <w:rsid w:val="00E24F6D"/>
    <w:rsid w:val="00E30032"/>
    <w:rsid w:val="00E3059A"/>
    <w:rsid w:val="00E32867"/>
    <w:rsid w:val="00E35186"/>
    <w:rsid w:val="00E359E5"/>
    <w:rsid w:val="00E362F5"/>
    <w:rsid w:val="00E51F5E"/>
    <w:rsid w:val="00E61377"/>
    <w:rsid w:val="00E620C5"/>
    <w:rsid w:val="00E6515D"/>
    <w:rsid w:val="00E6787D"/>
    <w:rsid w:val="00E72431"/>
    <w:rsid w:val="00E72A7C"/>
    <w:rsid w:val="00E754A6"/>
    <w:rsid w:val="00E75EC8"/>
    <w:rsid w:val="00E77FA1"/>
    <w:rsid w:val="00E82035"/>
    <w:rsid w:val="00E84821"/>
    <w:rsid w:val="00E90870"/>
    <w:rsid w:val="00E9315E"/>
    <w:rsid w:val="00E961FF"/>
    <w:rsid w:val="00EA0DF3"/>
    <w:rsid w:val="00EB2A6F"/>
    <w:rsid w:val="00EB31F1"/>
    <w:rsid w:val="00EB603D"/>
    <w:rsid w:val="00EB6694"/>
    <w:rsid w:val="00EC1593"/>
    <w:rsid w:val="00EE1010"/>
    <w:rsid w:val="00EE412A"/>
    <w:rsid w:val="00EE5FDA"/>
    <w:rsid w:val="00EF0405"/>
    <w:rsid w:val="00EF13C5"/>
    <w:rsid w:val="00EF3F03"/>
    <w:rsid w:val="00F018F2"/>
    <w:rsid w:val="00F13B15"/>
    <w:rsid w:val="00F14EDB"/>
    <w:rsid w:val="00F14FBC"/>
    <w:rsid w:val="00F20795"/>
    <w:rsid w:val="00F21E19"/>
    <w:rsid w:val="00F242A9"/>
    <w:rsid w:val="00F24EE6"/>
    <w:rsid w:val="00F30EE9"/>
    <w:rsid w:val="00F356CE"/>
    <w:rsid w:val="00F4583F"/>
    <w:rsid w:val="00F45E8A"/>
    <w:rsid w:val="00F47959"/>
    <w:rsid w:val="00F51EAE"/>
    <w:rsid w:val="00F6228C"/>
    <w:rsid w:val="00F67E7F"/>
    <w:rsid w:val="00F7401F"/>
    <w:rsid w:val="00F74E1F"/>
    <w:rsid w:val="00F768AB"/>
    <w:rsid w:val="00F76C0E"/>
    <w:rsid w:val="00F82484"/>
    <w:rsid w:val="00F87CE1"/>
    <w:rsid w:val="00F953EB"/>
    <w:rsid w:val="00F96DC3"/>
    <w:rsid w:val="00FB0A43"/>
    <w:rsid w:val="00FC04DD"/>
    <w:rsid w:val="00FC6BEB"/>
    <w:rsid w:val="00FD0491"/>
    <w:rsid w:val="00FD100E"/>
    <w:rsid w:val="00FE6274"/>
    <w:rsid w:val="00FE7649"/>
    <w:rsid w:val="00FF05AE"/>
    <w:rsid w:val="00FF691D"/>
    <w:rsid w:val="00FF7A3E"/>
    <w:rsid w:val="0E87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A41C01"/>
  <w15:docId w15:val="{E21C426C-E561-44C6-8B02-0508586B9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HAnsi"/>
        <w:sz w:val="24"/>
        <w:szCs w:val="24"/>
        <w:lang w:val="fi-FI" w:eastAsia="en-US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5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832E9"/>
    <w:pPr>
      <w:spacing w:before="360" w:after="360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FC04DD"/>
    <w:pPr>
      <w:keepNext/>
      <w:keepLines/>
      <w:numPr>
        <w:numId w:val="1"/>
      </w:numPr>
      <w:spacing w:before="480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FC04DD"/>
    <w:pPr>
      <w:keepNext/>
      <w:keepLines/>
      <w:numPr>
        <w:ilvl w:val="1"/>
        <w:numId w:val="1"/>
      </w:numPr>
      <w:spacing w:before="480"/>
      <w:outlineLvl w:val="1"/>
    </w:pPr>
    <w:rPr>
      <w:rFonts w:eastAsiaTheme="majorEastAsia"/>
      <w:b/>
      <w:bCs/>
      <w:sz w:val="26"/>
    </w:rPr>
  </w:style>
  <w:style w:type="paragraph" w:styleId="Heading3">
    <w:name w:val="heading 3"/>
    <w:basedOn w:val="Normal"/>
    <w:next w:val="Perusteksti"/>
    <w:link w:val="Heading3Char"/>
    <w:autoRedefine/>
    <w:qFormat/>
    <w:rsid w:val="00FC04DD"/>
    <w:pPr>
      <w:keepNext/>
      <w:keepLines/>
      <w:numPr>
        <w:ilvl w:val="2"/>
        <w:numId w:val="1"/>
      </w:numPr>
      <w:spacing w:before="480"/>
      <w:outlineLvl w:val="2"/>
    </w:pPr>
    <w:rPr>
      <w:rFonts w:eastAsiaTheme="majorEastAsia"/>
      <w:b/>
      <w:bCs/>
    </w:rPr>
  </w:style>
  <w:style w:type="paragraph" w:styleId="Heading4">
    <w:name w:val="heading 4"/>
    <w:basedOn w:val="Heading3"/>
    <w:next w:val="Perusteksti"/>
    <w:link w:val="Heading4Char"/>
    <w:unhideWhenUsed/>
    <w:rsid w:val="00077A37"/>
    <w:pPr>
      <w:numPr>
        <w:ilvl w:val="0"/>
        <w:numId w:val="0"/>
      </w:numPr>
      <w:spacing w:before="120" w:after="120"/>
      <w:contextualSpacing/>
      <w:outlineLvl w:val="3"/>
    </w:pPr>
    <w:rPr>
      <w:rFonts w:asciiTheme="majorHAnsi" w:hAnsiTheme="majorHAnsi" w:cstheme="majorHAnsi"/>
      <w:b w:val="0"/>
      <w:bCs w:val="0"/>
      <w:iCs/>
    </w:rPr>
  </w:style>
  <w:style w:type="paragraph" w:styleId="Heading5">
    <w:name w:val="heading 5"/>
    <w:basedOn w:val="Normal"/>
    <w:next w:val="Normal"/>
    <w:link w:val="Heading5Char"/>
    <w:uiPriority w:val="99"/>
    <w:semiHidden/>
    <w:rsid w:val="00077A3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semiHidden/>
    <w:rsid w:val="00077A3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semiHidden/>
    <w:rsid w:val="00077A3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9"/>
    <w:semiHidden/>
    <w:rsid w:val="00077A3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rsid w:val="00077A3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04DD"/>
    <w:rPr>
      <w:rFonts w:ascii="Arial" w:eastAsiaTheme="majorEastAsia" w:hAnsi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FC04DD"/>
    <w:rPr>
      <w:rFonts w:ascii="Arial" w:eastAsiaTheme="majorEastAsia" w:hAnsi="Arial"/>
      <w:b/>
      <w:bCs/>
      <w:sz w:val="26"/>
    </w:rPr>
  </w:style>
  <w:style w:type="character" w:customStyle="1" w:styleId="Heading3Char">
    <w:name w:val="Heading 3 Char"/>
    <w:basedOn w:val="DefaultParagraphFont"/>
    <w:link w:val="Heading3"/>
    <w:rsid w:val="00FC04DD"/>
    <w:rPr>
      <w:rFonts w:ascii="Arial" w:eastAsiaTheme="majorEastAsia" w:hAnsi="Arial"/>
      <w:b/>
      <w:bCs/>
      <w:sz w:val="22"/>
    </w:rPr>
  </w:style>
  <w:style w:type="paragraph" w:customStyle="1" w:styleId="Perusteksti">
    <w:name w:val="Perusteksti"/>
    <w:basedOn w:val="Normal"/>
    <w:link w:val="PerustekstiChar"/>
    <w:qFormat/>
    <w:rsid w:val="00077A37"/>
  </w:style>
  <w:style w:type="paragraph" w:styleId="Header">
    <w:name w:val="header"/>
    <w:basedOn w:val="Normal"/>
    <w:link w:val="HeaderChar"/>
    <w:uiPriority w:val="99"/>
    <w:rsid w:val="0022603C"/>
    <w:pPr>
      <w:spacing w:before="0"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908EA"/>
    <w:rPr>
      <w:noProof/>
    </w:rPr>
  </w:style>
  <w:style w:type="paragraph" w:styleId="ListParagraph">
    <w:name w:val="List Paragraph"/>
    <w:basedOn w:val="Normal"/>
    <w:uiPriority w:val="2"/>
    <w:qFormat/>
    <w:rsid w:val="00611904"/>
    <w:pPr>
      <w:numPr>
        <w:numId w:val="2"/>
      </w:numPr>
      <w:tabs>
        <w:tab w:val="clear" w:pos="726"/>
      </w:tabs>
      <w:spacing w:after="240"/>
      <w:ind w:left="709" w:hanging="425"/>
      <w:contextualSpacing/>
    </w:pPr>
    <w:rPr>
      <w:rFonts w:eastAsiaTheme="majorEastAsia" w:cs="Times New Roman"/>
      <w:szCs w:val="20"/>
    </w:rPr>
  </w:style>
  <w:style w:type="paragraph" w:styleId="Title">
    <w:name w:val="Title"/>
    <w:aliases w:val="Opinnäytetyön nimi"/>
    <w:basedOn w:val="Normal"/>
    <w:next w:val="Normal"/>
    <w:link w:val="TitleChar"/>
    <w:autoRedefine/>
    <w:uiPriority w:val="4"/>
    <w:qFormat/>
    <w:rsid w:val="00691431"/>
    <w:pPr>
      <w:spacing w:before="840" w:after="840"/>
      <w:jc w:val="center"/>
    </w:pPr>
    <w:rPr>
      <w:rFonts w:ascii="Arial Rounded MT Bold" w:hAnsi="Arial Rounded MT Bold"/>
      <w:sz w:val="44"/>
      <w:szCs w:val="32"/>
    </w:rPr>
  </w:style>
  <w:style w:type="character" w:customStyle="1" w:styleId="TitleChar">
    <w:name w:val="Title Char"/>
    <w:aliases w:val="Opinnäytetyön nimi Char"/>
    <w:basedOn w:val="DefaultParagraphFont"/>
    <w:link w:val="Title"/>
    <w:uiPriority w:val="4"/>
    <w:rsid w:val="00691431"/>
    <w:rPr>
      <w:rFonts w:ascii="Arial Rounded MT Bold" w:hAnsi="Arial Rounded MT Bold"/>
      <w:sz w:val="44"/>
      <w:szCs w:val="32"/>
    </w:rPr>
  </w:style>
  <w:style w:type="paragraph" w:styleId="Footer">
    <w:name w:val="footer"/>
    <w:basedOn w:val="Normal"/>
    <w:link w:val="FooterChar"/>
    <w:uiPriority w:val="98"/>
    <w:rsid w:val="00077A37"/>
  </w:style>
  <w:style w:type="character" w:customStyle="1" w:styleId="FooterChar">
    <w:name w:val="Footer Char"/>
    <w:basedOn w:val="DefaultParagraphFont"/>
    <w:link w:val="Footer"/>
    <w:uiPriority w:val="98"/>
    <w:rsid w:val="003908EA"/>
    <w:rPr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A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A3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uiPriority w:val="39"/>
    <w:unhideWhenUsed/>
    <w:rsid w:val="00EA0DF3"/>
    <w:pPr>
      <w:tabs>
        <w:tab w:val="left" w:pos="426"/>
        <w:tab w:val="right" w:leader="dot" w:pos="8494"/>
      </w:tabs>
      <w:spacing w:before="0" w:after="120" w:line="276" w:lineRule="auto"/>
      <w:ind w:left="425" w:right="851" w:hanging="425"/>
    </w:pPr>
  </w:style>
  <w:style w:type="paragraph" w:styleId="TOC2">
    <w:name w:val="toc 2"/>
    <w:basedOn w:val="TOC1"/>
    <w:next w:val="Normal"/>
    <w:uiPriority w:val="39"/>
    <w:unhideWhenUsed/>
    <w:rsid w:val="00EA0DF3"/>
    <w:pPr>
      <w:tabs>
        <w:tab w:val="clear" w:pos="426"/>
        <w:tab w:val="left" w:pos="993"/>
      </w:tabs>
      <w:ind w:left="992" w:hanging="567"/>
    </w:pPr>
  </w:style>
  <w:style w:type="paragraph" w:customStyle="1" w:styleId="Liitteenotsikko">
    <w:name w:val="Liitteen otsikko"/>
    <w:basedOn w:val="Normal"/>
    <w:next w:val="Normal"/>
    <w:autoRedefine/>
    <w:uiPriority w:val="2"/>
    <w:qFormat/>
    <w:rsid w:val="00FC04DD"/>
    <w:pPr>
      <w:spacing w:before="0"/>
    </w:pPr>
    <w:rPr>
      <w:b/>
    </w:rPr>
  </w:style>
  <w:style w:type="paragraph" w:styleId="TOC3">
    <w:name w:val="toc 3"/>
    <w:basedOn w:val="TOC1"/>
    <w:next w:val="Normal"/>
    <w:uiPriority w:val="39"/>
    <w:unhideWhenUsed/>
    <w:rsid w:val="00EA0DF3"/>
    <w:pPr>
      <w:tabs>
        <w:tab w:val="clear" w:pos="426"/>
        <w:tab w:val="left" w:pos="1701"/>
      </w:tabs>
      <w:ind w:left="1701" w:hanging="709"/>
    </w:pPr>
  </w:style>
  <w:style w:type="character" w:customStyle="1" w:styleId="Heading4Char">
    <w:name w:val="Heading 4 Char"/>
    <w:basedOn w:val="DefaultParagraphFont"/>
    <w:link w:val="Heading4"/>
    <w:rsid w:val="003E1E07"/>
    <w:rPr>
      <w:rFonts w:asciiTheme="majorHAnsi" w:eastAsiaTheme="majorEastAsia" w:hAnsiTheme="majorHAnsi" w:cstheme="majorHAnsi"/>
      <w:iCs/>
      <w:noProof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077A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077A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077A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077A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077A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aulukonteksti">
    <w:name w:val="Taulukon teksti"/>
    <w:basedOn w:val="Normal"/>
    <w:next w:val="Perusteksti"/>
    <w:uiPriority w:val="2"/>
    <w:qFormat/>
    <w:rsid w:val="007E0C25"/>
    <w:pPr>
      <w:spacing w:before="120" w:after="120" w:line="240" w:lineRule="auto"/>
    </w:pPr>
  </w:style>
  <w:style w:type="paragraph" w:customStyle="1" w:styleId="Liiteluettelo">
    <w:name w:val="Liiteluettelo"/>
    <w:basedOn w:val="Normal"/>
    <w:uiPriority w:val="3"/>
    <w:qFormat/>
    <w:rsid w:val="00EA0DF3"/>
    <w:pPr>
      <w:spacing w:before="0" w:after="120" w:line="276" w:lineRule="auto"/>
      <w:ind w:left="1304" w:hanging="1304"/>
    </w:pPr>
  </w:style>
  <w:style w:type="character" w:styleId="UnresolvedMention">
    <w:name w:val="Unresolved Mention"/>
    <w:basedOn w:val="DefaultParagraphFont"/>
    <w:uiPriority w:val="99"/>
    <w:semiHidden/>
    <w:unhideWhenUsed/>
    <w:rsid w:val="00077A37"/>
    <w:rPr>
      <w:color w:val="605E5C"/>
      <w:shd w:val="clear" w:color="auto" w:fill="E1DFDD"/>
    </w:rPr>
  </w:style>
  <w:style w:type="character" w:customStyle="1" w:styleId="PerustekstiChar">
    <w:name w:val="Perusteksti Char"/>
    <w:basedOn w:val="DefaultParagraphFont"/>
    <w:link w:val="Perusteksti"/>
    <w:rsid w:val="00077A37"/>
  </w:style>
  <w:style w:type="paragraph" w:customStyle="1" w:styleId="Lhdeluettelonteksti">
    <w:name w:val="Lähdeluettelon teksti"/>
    <w:basedOn w:val="Perusteksti"/>
    <w:link w:val="LhdeluettelontekstiChar"/>
    <w:uiPriority w:val="2"/>
    <w:rsid w:val="00892FD9"/>
    <w:pPr>
      <w:spacing w:before="0" w:after="0"/>
      <w:ind w:left="720" w:hanging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77A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7A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7A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7A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7A37"/>
    <w:rPr>
      <w:b/>
      <w:bCs/>
      <w:sz w:val="20"/>
      <w:szCs w:val="20"/>
    </w:rPr>
  </w:style>
  <w:style w:type="paragraph" w:customStyle="1" w:styleId="Lhteet-otsikko">
    <w:name w:val="Lähteet-otsikko"/>
    <w:basedOn w:val="Heading1"/>
    <w:next w:val="Bibliography"/>
    <w:link w:val="Lhteet-otsikkoChar"/>
    <w:uiPriority w:val="2"/>
    <w:qFormat/>
    <w:rsid w:val="00442359"/>
    <w:pPr>
      <w:pageBreakBefore/>
      <w:numPr>
        <w:numId w:val="0"/>
      </w:numPr>
    </w:pPr>
  </w:style>
  <w:style w:type="character" w:customStyle="1" w:styleId="Lhteet-otsikkoChar">
    <w:name w:val="Lähteet-otsikko Char"/>
    <w:basedOn w:val="DefaultParagraphFont"/>
    <w:link w:val="Lhteet-otsikko"/>
    <w:uiPriority w:val="2"/>
    <w:rsid w:val="003908EA"/>
    <w:rPr>
      <w:rFonts w:eastAsiaTheme="majorEastAsia"/>
      <w:b/>
      <w:bCs/>
      <w:noProof/>
      <w:sz w:val="28"/>
      <w:szCs w:val="28"/>
    </w:rPr>
  </w:style>
  <w:style w:type="paragraph" w:styleId="Caption">
    <w:name w:val="caption"/>
    <w:basedOn w:val="Normal"/>
    <w:next w:val="Normal"/>
    <w:uiPriority w:val="2"/>
    <w:rsid w:val="000E101A"/>
    <w:pPr>
      <w:keepNext/>
      <w:spacing w:before="0" w:after="0"/>
    </w:pPr>
    <w:rPr>
      <w:iCs/>
    </w:rPr>
  </w:style>
  <w:style w:type="table" w:styleId="TableGrid">
    <w:name w:val="Table Grid"/>
    <w:basedOn w:val="TableNormal"/>
    <w:uiPriority w:val="59"/>
    <w:rsid w:val="007E0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  <w:tcPr>
      <w:vAlign w:val="center"/>
    </w:tcPr>
  </w:style>
  <w:style w:type="paragraph" w:styleId="Bibliography">
    <w:name w:val="Bibliography"/>
    <w:basedOn w:val="Perusteksti"/>
    <w:uiPriority w:val="39"/>
    <w:rsid w:val="00A572EB"/>
    <w:pPr>
      <w:spacing w:before="0" w:after="0"/>
      <w:ind w:left="720" w:hanging="720"/>
    </w:pPr>
  </w:style>
  <w:style w:type="paragraph" w:styleId="TableofFigures">
    <w:name w:val="table of figures"/>
    <w:basedOn w:val="Normal"/>
    <w:next w:val="Normal"/>
    <w:uiPriority w:val="99"/>
    <w:unhideWhenUsed/>
    <w:rsid w:val="00077A37"/>
    <w:pPr>
      <w:tabs>
        <w:tab w:val="right" w:leader="dot" w:pos="8505"/>
      </w:tabs>
    </w:pPr>
  </w:style>
  <w:style w:type="character" w:styleId="Hyperlink">
    <w:name w:val="Hyperlink"/>
    <w:basedOn w:val="DefaultParagraphFont"/>
    <w:uiPriority w:val="99"/>
    <w:unhideWhenUsed/>
    <w:rsid w:val="00077A37"/>
    <w:rPr>
      <w:color w:val="0000FF" w:themeColor="hyperlink"/>
      <w:u w:val="single"/>
    </w:rPr>
  </w:style>
  <w:style w:type="paragraph" w:customStyle="1" w:styleId="Potsikontarkennus">
    <w:name w:val="Pääotsikon tarkennus"/>
    <w:basedOn w:val="Normal"/>
    <w:autoRedefine/>
    <w:uiPriority w:val="4"/>
    <w:qFormat/>
    <w:rsid w:val="00780664"/>
    <w:pPr>
      <w:jc w:val="center"/>
    </w:pPr>
    <w:rPr>
      <w:sz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FC04DD"/>
    <w:pPr>
      <w:numPr>
        <w:numId w:val="0"/>
      </w:numPr>
      <w:spacing w:before="0" w:after="240"/>
      <w:outlineLvl w:val="9"/>
    </w:pPr>
    <w:rPr>
      <w:rFonts w:cstheme="majorBidi"/>
      <w:bCs w:val="0"/>
      <w:szCs w:val="32"/>
      <w:lang w:eastAsia="fi-FI"/>
    </w:rPr>
  </w:style>
  <w:style w:type="paragraph" w:customStyle="1" w:styleId="Kannentekstit">
    <w:name w:val="Kannen tekstit"/>
    <w:basedOn w:val="Normal"/>
    <w:autoRedefine/>
    <w:uiPriority w:val="4"/>
    <w:qFormat/>
    <w:rsid w:val="00274A31"/>
    <w:pPr>
      <w:spacing w:before="0" w:after="0"/>
      <w:jc w:val="center"/>
    </w:pPr>
  </w:style>
  <w:style w:type="paragraph" w:customStyle="1" w:styleId="Tiivistelmntunnistetietojenalinriviviiva">
    <w:name w:val="Tiivistelmän tunnistetietojen alin rivi + viiva"/>
    <w:basedOn w:val="Normal"/>
    <w:next w:val="Tiivistelmnteksti"/>
    <w:autoRedefine/>
    <w:uiPriority w:val="5"/>
    <w:unhideWhenUsed/>
    <w:rsid w:val="00361939"/>
    <w:pPr>
      <w:pBdr>
        <w:bottom w:val="single" w:sz="4" w:space="1" w:color="auto"/>
      </w:pBdr>
      <w:spacing w:before="0" w:after="0"/>
      <w:ind w:left="1304" w:hanging="1304"/>
    </w:pPr>
    <w:rPr>
      <w:lang w:val="en-GB"/>
    </w:rPr>
  </w:style>
  <w:style w:type="paragraph" w:customStyle="1" w:styleId="Tiivistelmntunnistetiedot">
    <w:name w:val="Tiivistelmän tunnistetiedot"/>
    <w:basedOn w:val="Normal"/>
    <w:autoRedefine/>
    <w:uiPriority w:val="5"/>
    <w:qFormat/>
    <w:rsid w:val="00361939"/>
    <w:pPr>
      <w:tabs>
        <w:tab w:val="left" w:pos="1304"/>
        <w:tab w:val="left" w:pos="6521"/>
      </w:tabs>
      <w:spacing w:before="0" w:after="0" w:line="240" w:lineRule="auto"/>
      <w:ind w:left="1304" w:hanging="1304"/>
    </w:pPr>
    <w:rPr>
      <w:bCs/>
    </w:rPr>
  </w:style>
  <w:style w:type="paragraph" w:customStyle="1" w:styleId="Tiivistelmnasiasanat">
    <w:name w:val="Tiivistelmän asiasanat"/>
    <w:basedOn w:val="Tiivistelmntunnistetiedot"/>
    <w:uiPriority w:val="5"/>
    <w:qFormat/>
    <w:rsid w:val="00F45E8A"/>
    <w:rPr>
      <w:bCs w:val="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77A37"/>
    <w:pPr>
      <w:spacing w:line="240" w:lineRule="auto"/>
      <w:ind w:left="240" w:hanging="240"/>
    </w:pPr>
  </w:style>
  <w:style w:type="paragraph" w:customStyle="1" w:styleId="Luettelokappalenumeroitu">
    <w:name w:val="Luettelokappale numeroitu"/>
    <w:basedOn w:val="ListParagraph"/>
    <w:uiPriority w:val="2"/>
    <w:qFormat/>
    <w:rsid w:val="00DB05DD"/>
    <w:pPr>
      <w:numPr>
        <w:numId w:val="3"/>
      </w:numPr>
      <w:ind w:left="709" w:hanging="425"/>
    </w:pPr>
  </w:style>
  <w:style w:type="character" w:customStyle="1" w:styleId="LhdeluettelontekstiChar">
    <w:name w:val="Lähdeluettelon teksti Char"/>
    <w:basedOn w:val="PerustekstiChar"/>
    <w:link w:val="Lhdeluettelonteksti"/>
    <w:uiPriority w:val="2"/>
    <w:rsid w:val="00892FD9"/>
  </w:style>
  <w:style w:type="character" w:customStyle="1" w:styleId="Korostettu">
    <w:name w:val="Korostettu"/>
    <w:basedOn w:val="DefaultParagraphFont"/>
    <w:qFormat/>
    <w:rsid w:val="00077A3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77A37"/>
    <w:rPr>
      <w:color w:val="800080" w:themeColor="followedHyperlink"/>
      <w:u w:val="single"/>
    </w:rPr>
  </w:style>
  <w:style w:type="paragraph" w:customStyle="1" w:styleId="Tiivistelmnteksti">
    <w:name w:val="Tiivistelmän teksti"/>
    <w:basedOn w:val="Perusteksti"/>
    <w:autoRedefine/>
    <w:uiPriority w:val="5"/>
    <w:qFormat/>
    <w:rsid w:val="00274A31"/>
    <w:pPr>
      <w:spacing w:before="240" w:after="240" w:line="276" w:lineRule="auto"/>
    </w:pPr>
    <w:rPr>
      <w:lang w:val="en"/>
    </w:rPr>
  </w:style>
  <w:style w:type="paragraph" w:customStyle="1" w:styleId="StyleTiivistelmntekijTopNoborder">
    <w:name w:val="Style Tiivistelmän tekijä + Top: (No border)"/>
    <w:basedOn w:val="Normal"/>
    <w:uiPriority w:val="99"/>
    <w:semiHidden/>
    <w:locked/>
    <w:rsid w:val="00F45E8A"/>
    <w:pPr>
      <w:tabs>
        <w:tab w:val="left" w:pos="1304"/>
        <w:tab w:val="left" w:pos="6521"/>
      </w:tabs>
      <w:spacing w:before="0" w:after="0" w:line="276" w:lineRule="auto"/>
      <w:ind w:left="1304" w:hanging="1304"/>
    </w:pPr>
    <w:rPr>
      <w:rFonts w:eastAsia="Times New Roman" w:cs="Times New Roman"/>
      <w:bCs/>
      <w:szCs w:val="20"/>
    </w:rPr>
  </w:style>
  <w:style w:type="paragraph" w:customStyle="1" w:styleId="Taulukko">
    <w:name w:val="Taulukko"/>
    <w:basedOn w:val="Taulukonteksti"/>
    <w:uiPriority w:val="2"/>
    <w:qFormat/>
    <w:rsid w:val="007E0C25"/>
  </w:style>
  <w:style w:type="table" w:customStyle="1" w:styleId="Taulukkotyyli">
    <w:name w:val="Taulukkotyyli"/>
    <w:basedOn w:val="TableNormal"/>
    <w:uiPriority w:val="99"/>
    <w:rsid w:val="00670500"/>
    <w:pPr>
      <w:spacing w:after="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rde\Downloads\HAMKin-opinnaytetyon-asiakirjamalli-2-1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HAMK opinnäytetyö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1925832F3B0F2459862EECC1D194AA4" ma:contentTypeVersion="16" ma:contentTypeDescription="Luo uusi asiakirja." ma:contentTypeScope="" ma:versionID="1414320930f9042f0506e3ba433fd299">
  <xsd:schema xmlns:xsd="http://www.w3.org/2001/XMLSchema" xmlns:xs="http://www.w3.org/2001/XMLSchema" xmlns:p="http://schemas.microsoft.com/office/2006/metadata/properties" xmlns:ns3="8a3548c5-994b-4b27-b5e0-811785d7e556" xmlns:ns4="6b36245a-3ed6-4586-a76b-b2291db4b5c6" targetNamespace="http://schemas.microsoft.com/office/2006/metadata/properties" ma:root="true" ma:fieldsID="d423d15015ce036d3c2a0947ca9f7084" ns3:_="" ns4:_="">
    <xsd:import namespace="8a3548c5-994b-4b27-b5e0-811785d7e556"/>
    <xsd:import namespace="6b36245a-3ed6-4586-a76b-b2291db4b5c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3548c5-994b-4b27-b5e0-811785d7e5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Jakamisvihjeen hajautus" ma:internalName="SharingHintHash" ma:readOnly="true">
      <xsd:simpleType>
        <xsd:restriction base="dms:Text"/>
      </xsd:simpleType>
    </xsd:element>
    <xsd:element name="SharedWithDetails" ma:index="10" nillable="true" ma:displayName="Jakamisen tiedot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Käyttäjä jakanut viimeksi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Jaettu viimeksi ajankohtan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36245a-3ed6-4586-a76b-b2291db4b5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41C4E1-3C59-4976-B71B-1B6EDE055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3548c5-994b-4b27-b5e0-811785d7e556"/>
    <ds:schemaRef ds:uri="6b36245a-3ed6-4586-a76b-b2291db4b5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CCC9D4-E686-4B2F-A1CC-AE846B248C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92FE94-82AB-4590-A6AD-B522C3B1D2E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1B99032-80EA-45DA-B253-971174D15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HAMKin-opinnaytetyon-asiakirjamalli-2-1.dotx</Template>
  <TotalTime>53</TotalTime>
  <Pages>9</Pages>
  <Words>325</Words>
  <Characters>2639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Asiakirjamalli Opinnäytetyö 2023</vt:lpstr>
      <vt:lpstr>Asiakirjamalli Opinnäytetyö 2023</vt:lpstr>
    </vt:vector>
  </TitlesOfParts>
  <Company>HAMK</Company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Asiakirjamalli Opinnäytetyö 2023</dc:title>
  <dc:creator>Heikki Pernu</dc:creator>
  <cp:keywords>opinnäytetyö</cp:keywords>
  <cp:lastModifiedBy>Heikki Pernu</cp:lastModifiedBy>
  <cp:revision>2</cp:revision>
  <cp:lastPrinted>2023-06-28T05:53:00Z</cp:lastPrinted>
  <dcterms:created xsi:type="dcterms:W3CDTF">2024-04-12T12:16:00Z</dcterms:created>
  <dcterms:modified xsi:type="dcterms:W3CDTF">2024-04-12T13:11:00Z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0x01010061925832F3B0F2459862EECC1D194AA4</vt:lpwstr>
  </property>
  <property fmtid="{D5CDD505-2E9C-101B-9397-08002B2CF9AE}" pid="3" name="Julkaisuaika">
    <vt:filetime>2014-11-13T13:56:25Z</vt:filetime>
  </property>
  <property fmtid="{D5CDD505-2E9C-101B-9397-08002B2CF9AE}" pid="4" name="Toimintaohje/organisaatio">
    <vt:lpwstr>HAKKY</vt:lpwstr>
  </property>
  <property fmtid="{D5CDD505-2E9C-101B-9397-08002B2CF9AE}" pid="5" name="SharedWithUsers">
    <vt:lpwstr>6651;#Annika Mikkola;#1574;#Johannes Juhola;#1829;#Riina Toivonen</vt:lpwstr>
  </property>
</Properties>
</file>