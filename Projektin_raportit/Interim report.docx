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C488" w14:textId="40C15631" w:rsidR="000C4B45" w:rsidRPr="0026622D" w:rsidRDefault="00F76C0E" w:rsidP="00C71342">
      <w:pPr>
        <w:pStyle w:val="Title"/>
      </w:pPr>
      <w:r>
        <w:t>Lainatehtailijat</w:t>
      </w:r>
    </w:p>
    <w:p w14:paraId="65B69169" w14:textId="592CA58A" w:rsidR="000C4B45" w:rsidRPr="0026622D" w:rsidRDefault="00F76C0E" w:rsidP="006E4AC5">
      <w:pPr>
        <w:pStyle w:val="Potsikontarkennus"/>
      </w:pPr>
      <w:r>
        <w:t>Väliraportti</w:t>
      </w:r>
    </w:p>
    <w:p w14:paraId="27F55A96" w14:textId="77777777" w:rsidR="000C4B45" w:rsidRPr="004A01CA" w:rsidRDefault="000C4B45" w:rsidP="006E4AC5">
      <w:pPr>
        <w:pStyle w:val="Kannentekstit"/>
      </w:pPr>
    </w:p>
    <w:p w14:paraId="0AA1067C" w14:textId="77777777" w:rsidR="000C4B45" w:rsidRPr="004A01CA" w:rsidRDefault="000C4B45" w:rsidP="006E4AC5">
      <w:pPr>
        <w:pStyle w:val="Kannentekstit"/>
      </w:pPr>
    </w:p>
    <w:p w14:paraId="5E827C4A" w14:textId="77777777" w:rsidR="000C4B45" w:rsidRDefault="000C4B45" w:rsidP="006E4AC5">
      <w:pPr>
        <w:pStyle w:val="Kannentekstit"/>
      </w:pPr>
    </w:p>
    <w:p w14:paraId="4EE71A65" w14:textId="77777777" w:rsidR="00274A31" w:rsidRPr="004A01CA" w:rsidRDefault="00274A31" w:rsidP="006E4AC5">
      <w:pPr>
        <w:pStyle w:val="Kannentekstit"/>
      </w:pPr>
    </w:p>
    <w:p w14:paraId="12EC63AB" w14:textId="7935FD2F" w:rsidR="000C4B45" w:rsidRPr="004A01CA" w:rsidRDefault="00F76C0E" w:rsidP="006E4AC5">
      <w:pPr>
        <w:pStyle w:val="Kannentekstit"/>
      </w:pPr>
      <w:r>
        <w:t>Web-ohjelmointi</w:t>
      </w:r>
    </w:p>
    <w:p w14:paraId="11B85BD5" w14:textId="5F47661F" w:rsidR="000C4B45" w:rsidRPr="004A01CA" w:rsidRDefault="00F76C0E" w:rsidP="006E4AC5">
      <w:pPr>
        <w:pStyle w:val="Kannentekstit"/>
      </w:pPr>
      <w:r>
        <w:t>INTIM22A6</w:t>
      </w:r>
    </w:p>
    <w:p w14:paraId="68A7C382" w14:textId="1FD49272" w:rsidR="000C4B45" w:rsidRPr="004A01CA" w:rsidRDefault="00F76C0E" w:rsidP="006E4AC5">
      <w:pPr>
        <w:pStyle w:val="Kannentekstit"/>
      </w:pPr>
      <w:r>
        <w:t>Kevät 2024</w:t>
      </w:r>
    </w:p>
    <w:p w14:paraId="070436DC" w14:textId="01E535A9" w:rsidR="00052964" w:rsidRPr="004A01CA" w:rsidRDefault="00F76C0E" w:rsidP="00E359E5">
      <w:pPr>
        <w:pStyle w:val="Kannentekstit"/>
      </w:pPr>
      <w:r>
        <w:t>Kostamo Teemu, Pernu Heikki</w:t>
      </w:r>
    </w:p>
    <w:p w14:paraId="47B94739" w14:textId="77777777" w:rsidR="00E24F6D" w:rsidRPr="004A01CA" w:rsidRDefault="00D75E63" w:rsidP="0091710D">
      <w:pPr>
        <w:sectPr w:rsidR="00E24F6D" w:rsidRPr="004A01CA" w:rsidSect="00AA50D9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  <w:r>
        <w:rPr>
          <w:noProof/>
        </w:rPr>
        <w:drawing>
          <wp:anchor distT="720090" distB="0" distL="114300" distR="114300" simplePos="0" relativeHeight="251658240" behindDoc="0" locked="0" layoutInCell="1" allowOverlap="1" wp14:anchorId="5F12CEF7" wp14:editId="6F9AD27A">
            <wp:simplePos x="1076325" y="8410575"/>
            <wp:positionH relativeFrom="column">
              <wp:align>center</wp:align>
            </wp:positionH>
            <wp:positionV relativeFrom="page">
              <wp:posOffset>1080135</wp:posOffset>
            </wp:positionV>
            <wp:extent cx="2667600" cy="1015200"/>
            <wp:effectExtent l="0" t="0" r="0" b="0"/>
            <wp:wrapTopAndBottom/>
            <wp:docPr id="2" name="Picture 2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bla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E437B" w14:textId="77777777" w:rsidR="008E1DC7" w:rsidRDefault="00931815" w:rsidP="00DC2D95">
      <w:pPr>
        <w:pStyle w:val="Tiivistelmntunnistetiedot"/>
      </w:pPr>
      <w:r w:rsidRPr="004A01CA">
        <w:rPr>
          <w:noProof/>
          <w:lang w:eastAsia="fi-FI"/>
        </w:rPr>
        <w:lastRenderedPageBreak/>
        <w:drawing>
          <wp:inline distT="0" distB="0" distL="0" distR="0" wp14:anchorId="21897454" wp14:editId="31408479">
            <wp:extent cx="1530900" cy="516433"/>
            <wp:effectExtent l="0" t="0" r="0" b="0"/>
            <wp:docPr id="1" name="Kuva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" b="5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00" cy="5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F7D22" w14:textId="77777777" w:rsidR="00780664" w:rsidRPr="004A01CA" w:rsidRDefault="00780664" w:rsidP="00DC2D95">
      <w:pPr>
        <w:pStyle w:val="Tiivistelmntunnistetiedot"/>
      </w:pPr>
    </w:p>
    <w:p w14:paraId="659044B6" w14:textId="77777777" w:rsidR="00931815" w:rsidRPr="003509AD" w:rsidRDefault="00931815" w:rsidP="00C15B7E">
      <w:pPr>
        <w:pStyle w:val="Tiivistelmntunnistetiedot"/>
      </w:pPr>
      <w:bookmarkStart w:id="0" w:name="_Hlk73446833"/>
      <w:r w:rsidRPr="003509AD">
        <w:t>Koulutu</w:t>
      </w:r>
      <w:r>
        <w:t>ksen nimi</w:t>
      </w:r>
      <w:r w:rsidRPr="003509AD">
        <w:tab/>
      </w:r>
      <w:r w:rsidRPr="00FA4121">
        <w:t>Tiivistelmä</w:t>
      </w:r>
    </w:p>
    <w:p w14:paraId="6AA8DF45" w14:textId="77777777" w:rsidR="00931815" w:rsidRPr="00B8235C" w:rsidRDefault="00931815" w:rsidP="00C15B7E">
      <w:pPr>
        <w:pStyle w:val="Tiivistelmntunnistetiedot"/>
      </w:pPr>
      <w:r w:rsidRPr="00B8235C">
        <w:t>Tekijä</w:t>
      </w:r>
      <w:r w:rsidRPr="00B8235C">
        <w:tab/>
        <w:t>Nimi</w:t>
      </w:r>
      <w:r w:rsidRPr="00B8235C">
        <w:tab/>
        <w:t>Vuosi 20xx</w:t>
      </w:r>
    </w:p>
    <w:p w14:paraId="6B8A3C25" w14:textId="77777777" w:rsidR="00931815" w:rsidRPr="00B8235C" w:rsidRDefault="00931815" w:rsidP="00C15B7E">
      <w:pPr>
        <w:pStyle w:val="Tiivistelmntunnistetiedot"/>
      </w:pPr>
      <w:r w:rsidRPr="00B8235C">
        <w:t xml:space="preserve">Työn nimi </w:t>
      </w:r>
      <w:r w:rsidRPr="00B8235C">
        <w:tab/>
        <w:t>Opinnäytetyön nimi</w:t>
      </w:r>
    </w:p>
    <w:p w14:paraId="31324EBA" w14:textId="77777777" w:rsidR="00931815" w:rsidRPr="0019089E" w:rsidRDefault="00931815" w:rsidP="00EA0DF3">
      <w:pPr>
        <w:pStyle w:val="Tiivistelmntunnistetietojenalinriviviiva"/>
        <w:rPr>
          <w:lang w:val="fi-FI"/>
        </w:rPr>
      </w:pPr>
      <w:r w:rsidRPr="0019089E">
        <w:rPr>
          <w:lang w:val="fi-FI"/>
        </w:rPr>
        <w:t>Ohjaaja</w:t>
      </w:r>
      <w:r w:rsidRPr="0019089E">
        <w:rPr>
          <w:lang w:val="fi-FI"/>
        </w:rPr>
        <w:tab/>
        <w:t>Nimi</w:t>
      </w:r>
    </w:p>
    <w:bookmarkEnd w:id="0"/>
    <w:p w14:paraId="02BE3AEC" w14:textId="77777777" w:rsidR="00904D2F" w:rsidRDefault="00904D2F" w:rsidP="00904D2F">
      <w:pPr>
        <w:shd w:val="clear" w:color="auto" w:fill="F8F9FA"/>
        <w:spacing w:after="100" w:afterAutospacing="1" w:line="240" w:lineRule="auto"/>
        <w:rPr>
          <w:rFonts w:ascii="Nunito" w:hAnsi="Nunito"/>
          <w:color w:val="36383C"/>
          <w:sz w:val="24"/>
        </w:rPr>
      </w:pPr>
      <w:r>
        <w:rPr>
          <w:rFonts w:ascii="Nunito" w:hAnsi="Nunito"/>
          <w:color w:val="36383C"/>
          <w:sz w:val="24"/>
          <w:lang w:val="en-US"/>
        </w:rPr>
        <w:t xml:space="preserve">This is basically an unfinished version of the final report (see below). </w:t>
      </w:r>
      <w:r>
        <w:rPr>
          <w:rFonts w:ascii="Nunito" w:hAnsi="Nunito"/>
          <w:color w:val="36383C"/>
          <w:sz w:val="24"/>
        </w:rPr>
        <w:t xml:space="preserve">At </w:t>
      </w:r>
      <w:proofErr w:type="spellStart"/>
      <w:r>
        <w:rPr>
          <w:rFonts w:ascii="Nunito" w:hAnsi="Nunito"/>
          <w:color w:val="36383C"/>
          <w:sz w:val="24"/>
        </w:rPr>
        <w:t>minimum</w:t>
      </w:r>
      <w:proofErr w:type="spellEnd"/>
      <w:r>
        <w:rPr>
          <w:rFonts w:ascii="Nunito" w:hAnsi="Nunito"/>
          <w:color w:val="36383C"/>
          <w:sz w:val="24"/>
        </w:rPr>
        <w:t xml:space="preserve"> </w:t>
      </w:r>
      <w:proofErr w:type="spellStart"/>
      <w:r>
        <w:rPr>
          <w:rFonts w:ascii="Nunito" w:hAnsi="Nunito"/>
          <w:color w:val="36383C"/>
          <w:sz w:val="24"/>
        </w:rPr>
        <w:t>this</w:t>
      </w:r>
      <w:proofErr w:type="spellEnd"/>
      <w:r>
        <w:rPr>
          <w:rFonts w:ascii="Nunito" w:hAnsi="Nunito"/>
          <w:color w:val="36383C"/>
          <w:sz w:val="24"/>
        </w:rPr>
        <w:t xml:space="preserve"> </w:t>
      </w:r>
      <w:proofErr w:type="spellStart"/>
      <w:r>
        <w:rPr>
          <w:rFonts w:ascii="Nunito" w:hAnsi="Nunito"/>
          <w:color w:val="36383C"/>
          <w:sz w:val="24"/>
        </w:rPr>
        <w:t>should</w:t>
      </w:r>
      <w:proofErr w:type="spellEnd"/>
      <w:r>
        <w:rPr>
          <w:rFonts w:ascii="Nunito" w:hAnsi="Nunito"/>
          <w:color w:val="36383C"/>
          <w:sz w:val="24"/>
        </w:rPr>
        <w:t xml:space="preserve"> </w:t>
      </w:r>
      <w:proofErr w:type="spellStart"/>
      <w:r>
        <w:rPr>
          <w:rFonts w:ascii="Nunito" w:hAnsi="Nunito"/>
          <w:color w:val="36383C"/>
          <w:sz w:val="24"/>
        </w:rPr>
        <w:t>include</w:t>
      </w:r>
      <w:proofErr w:type="spellEnd"/>
      <w:r>
        <w:rPr>
          <w:rFonts w:ascii="Nunito" w:hAnsi="Nunito"/>
          <w:color w:val="36383C"/>
          <w:sz w:val="24"/>
        </w:rPr>
        <w:t xml:space="preserve"> </w:t>
      </w:r>
      <w:proofErr w:type="spellStart"/>
      <w:r>
        <w:rPr>
          <w:rFonts w:ascii="Nunito" w:hAnsi="Nunito"/>
          <w:color w:val="36383C"/>
          <w:sz w:val="24"/>
        </w:rPr>
        <w:t>the</w:t>
      </w:r>
      <w:proofErr w:type="spellEnd"/>
      <w:r>
        <w:rPr>
          <w:rFonts w:ascii="Nunito" w:hAnsi="Nunito"/>
          <w:color w:val="36383C"/>
          <w:sz w:val="24"/>
        </w:rPr>
        <w:t xml:space="preserve"> </w:t>
      </w:r>
      <w:proofErr w:type="spellStart"/>
      <w:r>
        <w:rPr>
          <w:rFonts w:ascii="Nunito" w:hAnsi="Nunito"/>
          <w:color w:val="36383C"/>
          <w:sz w:val="24"/>
        </w:rPr>
        <w:t>following</w:t>
      </w:r>
      <w:proofErr w:type="spellEnd"/>
      <w:r>
        <w:rPr>
          <w:rFonts w:ascii="Nunito" w:hAnsi="Nunito"/>
          <w:color w:val="36383C"/>
          <w:sz w:val="24"/>
        </w:rPr>
        <w:t>:</w:t>
      </w:r>
    </w:p>
    <w:p w14:paraId="56E71B0B" w14:textId="77777777" w:rsidR="00904D2F" w:rsidRDefault="00904D2F" w:rsidP="00904D2F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Nunito" w:hAnsi="Nunito"/>
          <w:color w:val="36383C"/>
          <w:sz w:val="24"/>
          <w:lang w:val="en-US"/>
        </w:rPr>
      </w:pPr>
      <w:r>
        <w:rPr>
          <w:rFonts w:ascii="Nunito" w:hAnsi="Nunito"/>
          <w:color w:val="36383C"/>
          <w:sz w:val="24"/>
          <w:lang w:val="en-US"/>
        </w:rPr>
        <w:t>database design (either models.py or Entity Relationship Diagram)</w:t>
      </w:r>
    </w:p>
    <w:p w14:paraId="7B054E62" w14:textId="77777777" w:rsidR="00904D2F" w:rsidRDefault="00904D2F" w:rsidP="00904D2F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Nunito" w:hAnsi="Nunito"/>
          <w:color w:val="36383C"/>
          <w:sz w:val="24"/>
          <w:lang w:val="en-US"/>
        </w:rPr>
      </w:pPr>
      <w:r>
        <w:rPr>
          <w:rFonts w:ascii="Nunito" w:hAnsi="Nunito"/>
          <w:color w:val="36383C"/>
          <w:sz w:val="24"/>
          <w:lang w:val="en-US"/>
        </w:rPr>
        <w:t>what libraries &amp; technologies you plan to use</w:t>
      </w:r>
    </w:p>
    <w:p w14:paraId="159D1132" w14:textId="77777777" w:rsidR="00904D2F" w:rsidRDefault="00904D2F" w:rsidP="00904D2F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Nunito" w:hAnsi="Nunito"/>
          <w:color w:val="36383C"/>
          <w:sz w:val="24"/>
          <w:lang w:val="en-US"/>
        </w:rPr>
      </w:pPr>
      <w:r>
        <w:rPr>
          <w:rFonts w:ascii="Nunito" w:hAnsi="Nunito"/>
          <w:color w:val="36383C"/>
          <w:sz w:val="24"/>
          <w:lang w:val="en-US"/>
        </w:rPr>
        <w:t>how do you plan to divide the task between your group members</w:t>
      </w:r>
    </w:p>
    <w:p w14:paraId="45A96DED" w14:textId="77777777" w:rsidR="00904D2F" w:rsidRDefault="00904D2F" w:rsidP="00904D2F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Nunito" w:hAnsi="Nunito"/>
          <w:color w:val="36383C"/>
          <w:sz w:val="24"/>
          <w:lang w:val="en-US"/>
        </w:rPr>
      </w:pPr>
      <w:r>
        <w:rPr>
          <w:rFonts w:ascii="Nunito" w:hAnsi="Nunito"/>
          <w:color w:val="36383C"/>
          <w:sz w:val="24"/>
          <w:lang w:val="en-US"/>
        </w:rPr>
        <w:t>your own internal milestones &amp; deadlines (e.g. feature #1 must be ready by ?? date)</w:t>
      </w:r>
    </w:p>
    <w:p w14:paraId="0FEAF0DF" w14:textId="77777777" w:rsidR="00904D2F" w:rsidRDefault="00904D2F" w:rsidP="00904D2F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Nunito" w:hAnsi="Nunito"/>
          <w:color w:val="36383C"/>
          <w:sz w:val="24"/>
          <w:lang w:val="en-US"/>
        </w:rPr>
      </w:pPr>
      <w:r>
        <w:rPr>
          <w:rFonts w:ascii="Nunito" w:hAnsi="Nunito"/>
          <w:color w:val="36383C"/>
          <w:sz w:val="24"/>
          <w:lang w:val="en-US"/>
        </w:rPr>
        <w:t xml:space="preserve">how much you estimate that you need to use </w:t>
      </w:r>
      <w:proofErr w:type="gramStart"/>
      <w:r>
        <w:rPr>
          <w:rFonts w:ascii="Nunito" w:hAnsi="Nunito"/>
          <w:color w:val="36383C"/>
          <w:sz w:val="24"/>
          <w:lang w:val="en-US"/>
        </w:rPr>
        <w:t>time</w:t>
      </w:r>
      <w:proofErr w:type="gramEnd"/>
    </w:p>
    <w:p w14:paraId="72031600" w14:textId="2C242C24" w:rsidR="00931815" w:rsidRPr="0091710D" w:rsidRDefault="00931815" w:rsidP="0091710D">
      <w:pPr>
        <w:pStyle w:val="Tiivistelmnteksti"/>
        <w:rPr>
          <w:lang w:val="fi-FI"/>
        </w:rPr>
      </w:pPr>
      <w:r w:rsidRPr="0091710D">
        <w:rPr>
          <w:lang w:val="fi-FI"/>
        </w:rPr>
        <w:t>.</w:t>
      </w:r>
    </w:p>
    <w:p w14:paraId="7B6FF56F" w14:textId="77777777" w:rsidR="00931815" w:rsidRPr="0091710D" w:rsidRDefault="00931815" w:rsidP="0091710D">
      <w:pPr>
        <w:pStyle w:val="Tiivistelmnteksti"/>
        <w:rPr>
          <w:lang w:val="fi-FI"/>
        </w:rPr>
      </w:pPr>
      <w:r w:rsidRPr="0091710D">
        <w:rPr>
          <w:lang w:val="fi-FI"/>
        </w:rPr>
        <w:t>Tiivistelmän pituus on 1 sivu.</w:t>
      </w:r>
    </w:p>
    <w:p w14:paraId="112791D9" w14:textId="77777777" w:rsidR="00931815" w:rsidRPr="00D21FA9" w:rsidRDefault="00931815" w:rsidP="0091710D">
      <w:pPr>
        <w:pStyle w:val="Tiivistelmntunnistetiedot"/>
      </w:pPr>
      <w:r w:rsidRPr="00D21FA9">
        <w:t>Avainsanat</w:t>
      </w:r>
      <w:r w:rsidRPr="00D21FA9">
        <w:tab/>
        <w:t>Kirjoita 3</w:t>
      </w:r>
      <w:r w:rsidRPr="00D21FA9">
        <w:sym w:font="Symbol" w:char="F02D"/>
      </w:r>
      <w:r w:rsidRPr="00D21FA9">
        <w:t xml:space="preserve">5 kpl työtäsi kuvaavaa avainsanaa. Käytä hyväksesi esim. yleistä asiasanastoa (YSA) </w:t>
      </w:r>
    </w:p>
    <w:p w14:paraId="3612E250" w14:textId="77777777" w:rsidR="00931815" w:rsidRPr="002074CF" w:rsidRDefault="00931815" w:rsidP="0091710D">
      <w:pPr>
        <w:pStyle w:val="Tiivistelmntunnistetiedot"/>
      </w:pPr>
      <w:r w:rsidRPr="002074CF">
        <w:t>Sivut</w:t>
      </w:r>
      <w:r w:rsidRPr="002074CF">
        <w:tab/>
        <w:t>XX sivua ja liitteitä XX sivua</w:t>
      </w:r>
    </w:p>
    <w:p w14:paraId="0D80DE8C" w14:textId="77777777" w:rsidR="00931815" w:rsidRPr="00A52102" w:rsidRDefault="00931815" w:rsidP="0091710D">
      <w:r w:rsidRPr="00A52102">
        <w:br w:type="page"/>
      </w:r>
    </w:p>
    <w:p w14:paraId="23E65F47" w14:textId="77777777" w:rsidR="00AF5E27" w:rsidRDefault="00931815" w:rsidP="00DC2D95">
      <w:pPr>
        <w:pStyle w:val="Tiivistelmntunnistetiedot"/>
        <w:rPr>
          <w:lang w:val="en-US"/>
        </w:rPr>
      </w:pPr>
      <w:r w:rsidRPr="004A01CA">
        <w:rPr>
          <w:noProof/>
          <w:lang w:eastAsia="fi-FI"/>
        </w:rPr>
        <w:lastRenderedPageBreak/>
        <w:drawing>
          <wp:inline distT="0" distB="0" distL="0" distR="0" wp14:anchorId="1326D427" wp14:editId="53A58680">
            <wp:extent cx="1530900" cy="516433"/>
            <wp:effectExtent l="0" t="0" r="0" b="0"/>
            <wp:docPr id="15" name="Kuva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" b="5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00" cy="5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E608" w14:textId="77777777" w:rsidR="00173676" w:rsidRPr="004A01CA" w:rsidRDefault="00173676" w:rsidP="00DC2D95">
      <w:pPr>
        <w:pStyle w:val="Tiivistelmntunnistetiedot"/>
        <w:rPr>
          <w:lang w:val="en-US"/>
        </w:rPr>
      </w:pPr>
    </w:p>
    <w:p w14:paraId="1042A670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 xml:space="preserve">Name of Degree </w:t>
      </w:r>
      <w:proofErr w:type="spellStart"/>
      <w:r w:rsidRPr="0019089E">
        <w:rPr>
          <w:lang w:val="en-US"/>
        </w:rPr>
        <w:t>Programme</w:t>
      </w:r>
      <w:proofErr w:type="spellEnd"/>
      <w:r w:rsidRPr="0019089E">
        <w:rPr>
          <w:lang w:val="en-US"/>
        </w:rPr>
        <w:tab/>
        <w:t>Abstract</w:t>
      </w:r>
    </w:p>
    <w:p w14:paraId="67F7CEE2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>Author</w:t>
      </w:r>
      <w:r w:rsidRPr="0019089E">
        <w:rPr>
          <w:lang w:val="en-US"/>
        </w:rPr>
        <w:tab/>
        <w:t>Name</w:t>
      </w:r>
      <w:r w:rsidRPr="0019089E">
        <w:rPr>
          <w:lang w:val="en-US"/>
        </w:rPr>
        <w:tab/>
        <w:t>Year 20xx</w:t>
      </w:r>
    </w:p>
    <w:p w14:paraId="28C896C9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 xml:space="preserve">Subject </w:t>
      </w:r>
      <w:r w:rsidRPr="0019089E">
        <w:rPr>
          <w:lang w:val="en-US"/>
        </w:rPr>
        <w:tab/>
        <w:t>Name of the Thesis</w:t>
      </w:r>
    </w:p>
    <w:p w14:paraId="324D58F7" w14:textId="77777777" w:rsidR="00931815" w:rsidRPr="00931815" w:rsidRDefault="00931815" w:rsidP="00F45E8A">
      <w:pPr>
        <w:pStyle w:val="Tiivistelmntunnistetietojenalinriviviiva"/>
      </w:pPr>
      <w:r w:rsidRPr="00931815">
        <w:t>Supervisors</w:t>
      </w:r>
      <w:r w:rsidRPr="00931815">
        <w:tab/>
        <w:t>Names</w:t>
      </w:r>
    </w:p>
    <w:p w14:paraId="5C5ABB31" w14:textId="77777777" w:rsidR="00931815" w:rsidRDefault="00931815" w:rsidP="00F45E8A">
      <w:pPr>
        <w:pStyle w:val="Tiivistelmnteksti"/>
      </w:pPr>
      <w:r>
        <w:t xml:space="preserve">Start </w:t>
      </w:r>
      <w:r w:rsidRPr="00E057B3">
        <w:t>writing</w:t>
      </w:r>
      <w:r>
        <w:t xml:space="preserve"> here. The abstract is a summary of your thesis, where you go through the main points there in complete sentences. In the abstract you should describe: the aim(s), background, the contents in a nutshell, the outcome(s) as well as the conclusion of your thesis project. Do not forget to mention the (potential) commissioner of your thesis.</w:t>
      </w:r>
    </w:p>
    <w:p w14:paraId="1FCC413C" w14:textId="77777777" w:rsidR="00931815" w:rsidRDefault="00931815" w:rsidP="00F45E8A">
      <w:pPr>
        <w:pStyle w:val="Tiivistelmnteksti"/>
      </w:pPr>
      <w:r>
        <w:t>The abstract should be no more than one page in length.</w:t>
      </w:r>
    </w:p>
    <w:p w14:paraId="79EF6CFD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>Keywords</w:t>
      </w:r>
      <w:r w:rsidRPr="0019089E">
        <w:rPr>
          <w:lang w:val="en-US"/>
        </w:rPr>
        <w:tab/>
        <w:t>Write 3</w:t>
      </w:r>
      <w:r w:rsidRPr="002074CF">
        <w:sym w:font="Symbol" w:char="F02D"/>
      </w:r>
      <w:r w:rsidRPr="0019089E">
        <w:rPr>
          <w:lang w:val="en-US"/>
        </w:rPr>
        <w:t xml:space="preserve">5 keywords describing your thesis. </w:t>
      </w:r>
    </w:p>
    <w:p w14:paraId="71353013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>Pages</w:t>
      </w:r>
      <w:r w:rsidRPr="0019089E">
        <w:rPr>
          <w:lang w:val="en-US"/>
        </w:rPr>
        <w:tab/>
        <w:t>XX pages and appendices XX pages</w:t>
      </w:r>
    </w:p>
    <w:p w14:paraId="20824702" w14:textId="77777777" w:rsidR="00931815" w:rsidRPr="00534AE4" w:rsidRDefault="00931815" w:rsidP="0091710D">
      <w:pPr>
        <w:rPr>
          <w:lang w:val="en-US"/>
        </w:rPr>
      </w:pPr>
      <w:r w:rsidRPr="00931815">
        <w:rPr>
          <w:lang w:val="en-US"/>
        </w:rPr>
        <w:br w:type="page"/>
      </w:r>
    </w:p>
    <w:sdt>
      <w:sdtPr>
        <w:rPr>
          <w:rFonts w:eastAsiaTheme="minorHAnsi" w:cstheme="minorHAnsi"/>
          <w:b w:val="0"/>
          <w:sz w:val="24"/>
          <w:szCs w:val="22"/>
          <w:lang w:eastAsia="en-US"/>
        </w:rPr>
        <w:id w:val="-708805299"/>
        <w:docPartObj>
          <w:docPartGallery w:val="Table of Contents"/>
          <w:docPartUnique/>
        </w:docPartObj>
      </w:sdtPr>
      <w:sdtEndPr>
        <w:rPr>
          <w:sz w:val="22"/>
          <w:szCs w:val="24"/>
        </w:rPr>
      </w:sdtEndPr>
      <w:sdtContent>
        <w:p w14:paraId="40EAE62D" w14:textId="77777777" w:rsidR="00253754" w:rsidRDefault="00253754" w:rsidP="0091710D">
          <w:pPr>
            <w:pStyle w:val="TOCHeading"/>
          </w:pPr>
          <w:r>
            <w:t>Sisällys</w:t>
          </w:r>
        </w:p>
        <w:p w14:paraId="48B22062" w14:textId="19485CE7" w:rsidR="00AA77C9" w:rsidRDefault="0025375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0222" w:history="1">
            <w:r w:rsidR="00AA77C9" w:rsidRPr="001406C7">
              <w:rPr>
                <w:rStyle w:val="Hyperlink"/>
                <w:noProof/>
              </w:rPr>
              <w:t>1</w:t>
            </w:r>
            <w:r w:rsidR="00AA77C9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i-FI"/>
                <w14:ligatures w14:val="standardContextual"/>
              </w:rPr>
              <w:tab/>
            </w:r>
            <w:r w:rsidR="00AA77C9" w:rsidRPr="001406C7">
              <w:rPr>
                <w:rStyle w:val="Hyperlink"/>
                <w:noProof/>
              </w:rPr>
              <w:t>Johdanto</w:t>
            </w:r>
            <w:r w:rsidR="00AA77C9">
              <w:rPr>
                <w:noProof/>
                <w:webHidden/>
              </w:rPr>
              <w:tab/>
            </w:r>
            <w:r w:rsidR="00AA77C9">
              <w:rPr>
                <w:noProof/>
                <w:webHidden/>
              </w:rPr>
              <w:fldChar w:fldCharType="begin"/>
            </w:r>
            <w:r w:rsidR="00AA77C9">
              <w:rPr>
                <w:noProof/>
                <w:webHidden/>
              </w:rPr>
              <w:instrText xml:space="preserve"> PAGEREF _Toc163830222 \h </w:instrText>
            </w:r>
            <w:r w:rsidR="00AA77C9">
              <w:rPr>
                <w:noProof/>
                <w:webHidden/>
              </w:rPr>
            </w:r>
            <w:r w:rsidR="00AA77C9">
              <w:rPr>
                <w:noProof/>
                <w:webHidden/>
              </w:rPr>
              <w:fldChar w:fldCharType="separate"/>
            </w:r>
            <w:r w:rsidR="00AA77C9">
              <w:rPr>
                <w:noProof/>
                <w:webHidden/>
              </w:rPr>
              <w:t>1</w:t>
            </w:r>
            <w:r w:rsidR="00AA77C9">
              <w:rPr>
                <w:noProof/>
                <w:webHidden/>
              </w:rPr>
              <w:fldChar w:fldCharType="end"/>
            </w:r>
          </w:hyperlink>
        </w:p>
        <w:p w14:paraId="74912CA9" w14:textId="4F956E07" w:rsidR="00AA77C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hyperlink w:anchor="_Toc163830223" w:history="1">
            <w:r w:rsidR="00AA77C9" w:rsidRPr="001406C7">
              <w:rPr>
                <w:rStyle w:val="Hyperlink"/>
                <w:noProof/>
              </w:rPr>
              <w:t>2</w:t>
            </w:r>
            <w:r w:rsidR="00AA77C9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i-FI"/>
                <w14:ligatures w14:val="standardContextual"/>
              </w:rPr>
              <w:tab/>
            </w:r>
            <w:r w:rsidR="00AA77C9" w:rsidRPr="001406C7">
              <w:rPr>
                <w:rStyle w:val="Hyperlink"/>
                <w:noProof/>
              </w:rPr>
              <w:t>Teknologia</w:t>
            </w:r>
            <w:r w:rsidR="00AA77C9">
              <w:rPr>
                <w:noProof/>
                <w:webHidden/>
              </w:rPr>
              <w:tab/>
            </w:r>
            <w:r w:rsidR="00AA77C9">
              <w:rPr>
                <w:noProof/>
                <w:webHidden/>
              </w:rPr>
              <w:fldChar w:fldCharType="begin"/>
            </w:r>
            <w:r w:rsidR="00AA77C9">
              <w:rPr>
                <w:noProof/>
                <w:webHidden/>
              </w:rPr>
              <w:instrText xml:space="preserve"> PAGEREF _Toc163830223 \h </w:instrText>
            </w:r>
            <w:r w:rsidR="00AA77C9">
              <w:rPr>
                <w:noProof/>
                <w:webHidden/>
              </w:rPr>
            </w:r>
            <w:r w:rsidR="00AA77C9">
              <w:rPr>
                <w:noProof/>
                <w:webHidden/>
              </w:rPr>
              <w:fldChar w:fldCharType="separate"/>
            </w:r>
            <w:r w:rsidR="00AA77C9">
              <w:rPr>
                <w:noProof/>
                <w:webHidden/>
              </w:rPr>
              <w:t>2</w:t>
            </w:r>
            <w:r w:rsidR="00AA77C9">
              <w:rPr>
                <w:noProof/>
                <w:webHidden/>
              </w:rPr>
              <w:fldChar w:fldCharType="end"/>
            </w:r>
          </w:hyperlink>
        </w:p>
        <w:p w14:paraId="006B402A" w14:textId="621EB7E4" w:rsidR="00AA77C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hyperlink w:anchor="_Toc163830224" w:history="1">
            <w:r w:rsidR="00AA77C9" w:rsidRPr="001406C7">
              <w:rPr>
                <w:rStyle w:val="Hyperlink"/>
                <w:noProof/>
              </w:rPr>
              <w:t>3</w:t>
            </w:r>
            <w:r w:rsidR="00AA77C9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i-FI"/>
                <w14:ligatures w14:val="standardContextual"/>
              </w:rPr>
              <w:tab/>
            </w:r>
            <w:r w:rsidR="00AA77C9" w:rsidRPr="001406C7">
              <w:rPr>
                <w:rStyle w:val="Hyperlink"/>
                <w:noProof/>
              </w:rPr>
              <w:t>Projekti</w:t>
            </w:r>
            <w:r w:rsidR="00AA77C9">
              <w:rPr>
                <w:noProof/>
                <w:webHidden/>
              </w:rPr>
              <w:tab/>
            </w:r>
            <w:r w:rsidR="00AA77C9">
              <w:rPr>
                <w:noProof/>
                <w:webHidden/>
              </w:rPr>
              <w:fldChar w:fldCharType="begin"/>
            </w:r>
            <w:r w:rsidR="00AA77C9">
              <w:rPr>
                <w:noProof/>
                <w:webHidden/>
              </w:rPr>
              <w:instrText xml:space="preserve"> PAGEREF _Toc163830224 \h </w:instrText>
            </w:r>
            <w:r w:rsidR="00AA77C9">
              <w:rPr>
                <w:noProof/>
                <w:webHidden/>
              </w:rPr>
            </w:r>
            <w:r w:rsidR="00AA77C9">
              <w:rPr>
                <w:noProof/>
                <w:webHidden/>
              </w:rPr>
              <w:fldChar w:fldCharType="separate"/>
            </w:r>
            <w:r w:rsidR="00AA77C9">
              <w:rPr>
                <w:noProof/>
                <w:webHidden/>
              </w:rPr>
              <w:t>2</w:t>
            </w:r>
            <w:r w:rsidR="00AA77C9">
              <w:rPr>
                <w:noProof/>
                <w:webHidden/>
              </w:rPr>
              <w:fldChar w:fldCharType="end"/>
            </w:r>
          </w:hyperlink>
        </w:p>
        <w:p w14:paraId="2D894CF9" w14:textId="00A2446B" w:rsidR="00AA77C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hyperlink w:anchor="_Toc163830225" w:history="1">
            <w:r w:rsidR="00AA77C9" w:rsidRPr="001406C7">
              <w:rPr>
                <w:rStyle w:val="Hyperlink"/>
                <w:noProof/>
              </w:rPr>
              <w:t>Lähteet</w:t>
            </w:r>
            <w:r w:rsidR="00AA77C9">
              <w:rPr>
                <w:noProof/>
                <w:webHidden/>
              </w:rPr>
              <w:tab/>
            </w:r>
            <w:r w:rsidR="00AA77C9">
              <w:rPr>
                <w:noProof/>
                <w:webHidden/>
              </w:rPr>
              <w:fldChar w:fldCharType="begin"/>
            </w:r>
            <w:r w:rsidR="00AA77C9">
              <w:rPr>
                <w:noProof/>
                <w:webHidden/>
              </w:rPr>
              <w:instrText xml:space="preserve"> PAGEREF _Toc163830225 \h </w:instrText>
            </w:r>
            <w:r w:rsidR="00AA77C9">
              <w:rPr>
                <w:noProof/>
                <w:webHidden/>
              </w:rPr>
            </w:r>
            <w:r w:rsidR="00AA77C9">
              <w:rPr>
                <w:noProof/>
                <w:webHidden/>
              </w:rPr>
              <w:fldChar w:fldCharType="separate"/>
            </w:r>
            <w:r w:rsidR="00AA77C9">
              <w:rPr>
                <w:noProof/>
                <w:webHidden/>
              </w:rPr>
              <w:t>3</w:t>
            </w:r>
            <w:r w:rsidR="00AA77C9">
              <w:rPr>
                <w:noProof/>
                <w:webHidden/>
              </w:rPr>
              <w:fldChar w:fldCharType="end"/>
            </w:r>
          </w:hyperlink>
        </w:p>
        <w:p w14:paraId="5F0D57ED" w14:textId="075AAB67" w:rsidR="00253754" w:rsidRDefault="00253754" w:rsidP="0091710D">
          <w:r>
            <w:rPr>
              <w:b/>
            </w:rPr>
            <w:fldChar w:fldCharType="end"/>
          </w:r>
        </w:p>
      </w:sdtContent>
    </w:sdt>
    <w:p w14:paraId="1DF310FE" w14:textId="77777777" w:rsidR="00033829" w:rsidRDefault="00033829" w:rsidP="00033829">
      <w:pPr>
        <w:pStyle w:val="TOCHeading"/>
      </w:pPr>
      <w:r>
        <w:t>Kuvat</w:t>
      </w:r>
      <w:r w:rsidR="00B87D53">
        <w:t>, taulukot</w:t>
      </w:r>
      <w:r w:rsidR="00FE6274">
        <w:t xml:space="preserve"> ja</w:t>
      </w:r>
      <w:r w:rsidR="00B87D53">
        <w:t xml:space="preserve"> kaavat</w:t>
      </w:r>
      <w:r w:rsidR="00EF13C5">
        <w:t xml:space="preserve">  </w:t>
      </w:r>
    </w:p>
    <w:p w14:paraId="2DB92280" w14:textId="0D18C90B" w:rsidR="00025E51" w:rsidRDefault="00033829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2"/>
          <w:lang w:eastAsia="fi-FI"/>
          <w14:ligatures w14:val="standardContextual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\h \z \c "Kuva" </w:instrText>
      </w:r>
      <w:r>
        <w:rPr>
          <w:lang w:eastAsia="fi-FI"/>
        </w:rPr>
        <w:fldChar w:fldCharType="separate"/>
      </w:r>
      <w:hyperlink w:anchor="_Toc163833232" w:history="1">
        <w:r w:rsidR="00025E51" w:rsidRPr="006F61CF">
          <w:rPr>
            <w:rStyle w:val="Hyperlink"/>
            <w:noProof/>
          </w:rPr>
          <w:t>Kuva 1. Hahmotelma tietokantarakenteesta</w:t>
        </w:r>
        <w:r w:rsidR="00025E51">
          <w:rPr>
            <w:noProof/>
            <w:webHidden/>
          </w:rPr>
          <w:tab/>
        </w:r>
        <w:r w:rsidR="00025E51">
          <w:rPr>
            <w:noProof/>
            <w:webHidden/>
          </w:rPr>
          <w:fldChar w:fldCharType="begin"/>
        </w:r>
        <w:r w:rsidR="00025E51">
          <w:rPr>
            <w:noProof/>
            <w:webHidden/>
          </w:rPr>
          <w:instrText xml:space="preserve"> PAGEREF _Toc163833232 \h </w:instrText>
        </w:r>
        <w:r w:rsidR="00025E51">
          <w:rPr>
            <w:noProof/>
            <w:webHidden/>
          </w:rPr>
        </w:r>
        <w:r w:rsidR="00025E51">
          <w:rPr>
            <w:noProof/>
            <w:webHidden/>
          </w:rPr>
          <w:fldChar w:fldCharType="separate"/>
        </w:r>
        <w:r w:rsidR="00025E51">
          <w:rPr>
            <w:noProof/>
            <w:webHidden/>
          </w:rPr>
          <w:t>1</w:t>
        </w:r>
        <w:r w:rsidR="00025E51">
          <w:rPr>
            <w:noProof/>
            <w:webHidden/>
          </w:rPr>
          <w:fldChar w:fldCharType="end"/>
        </w:r>
      </w:hyperlink>
    </w:p>
    <w:p w14:paraId="6CBDF836" w14:textId="326D65A3" w:rsidR="00033829" w:rsidRPr="00033829" w:rsidRDefault="00033829" w:rsidP="00033829">
      <w:pPr>
        <w:rPr>
          <w:lang w:eastAsia="fi-FI"/>
        </w:rPr>
      </w:pPr>
      <w:r>
        <w:rPr>
          <w:lang w:eastAsia="fi-FI"/>
        </w:rPr>
        <w:fldChar w:fldCharType="end"/>
      </w:r>
    </w:p>
    <w:p w14:paraId="4EE82960" w14:textId="77777777" w:rsidR="002F43DC" w:rsidRPr="004A01CA" w:rsidRDefault="002F43DC" w:rsidP="0091710D">
      <w:pPr>
        <w:pStyle w:val="TOCHeading"/>
        <w:rPr>
          <w:szCs w:val="28"/>
        </w:rPr>
      </w:pPr>
      <w:r>
        <w:t xml:space="preserve">Liitteet </w:t>
      </w:r>
    </w:p>
    <w:p w14:paraId="3B882829" w14:textId="77777777" w:rsidR="00BB17C9" w:rsidRDefault="00BB17C9" w:rsidP="0091710D">
      <w:pPr>
        <w:pStyle w:val="Liiteluettelo"/>
      </w:pPr>
      <w:r w:rsidRPr="004A01CA">
        <w:t>Liite 1</w:t>
      </w:r>
      <w:r w:rsidR="00063ED6">
        <w:t>.</w:t>
      </w:r>
      <w:r w:rsidRPr="004A01CA">
        <w:tab/>
        <w:t>Liitteen nimi</w:t>
      </w:r>
    </w:p>
    <w:p w14:paraId="71797007" w14:textId="77777777" w:rsidR="007D0D2F" w:rsidRPr="004A01CA" w:rsidRDefault="000373FA" w:rsidP="004C4B78">
      <w:pPr>
        <w:pStyle w:val="Liiteluettelo"/>
      </w:pPr>
      <w:r>
        <w:t>Liite 2</w:t>
      </w:r>
      <w:r w:rsidR="00063ED6">
        <w:t>.</w:t>
      </w:r>
      <w:r>
        <w:tab/>
        <w:t>Liitteen nimi</w:t>
      </w:r>
    </w:p>
    <w:p w14:paraId="53A4CDB0" w14:textId="77777777" w:rsidR="00E362F5" w:rsidRPr="004A01CA" w:rsidRDefault="00E362F5" w:rsidP="0091710D"/>
    <w:p w14:paraId="7473AFB4" w14:textId="77777777" w:rsidR="00FF7A3E" w:rsidRPr="004A01CA" w:rsidRDefault="00FF7A3E" w:rsidP="0091710D">
      <w:pPr>
        <w:sectPr w:rsidR="00FF7A3E" w:rsidRPr="004A01CA" w:rsidSect="00AA50D9">
          <w:headerReference w:type="default" r:id="rId12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15287345" w14:textId="2AA68C08" w:rsidR="003C46D8" w:rsidRDefault="00F76C0E" w:rsidP="0091710D">
      <w:pPr>
        <w:pStyle w:val="Heading1"/>
      </w:pPr>
      <w:bookmarkStart w:id="1" w:name="_Toc295830000"/>
      <w:bookmarkStart w:id="2" w:name="_Toc163830222"/>
      <w:bookmarkEnd w:id="1"/>
      <w:r>
        <w:lastRenderedPageBreak/>
        <w:t>Johdanto</w:t>
      </w:r>
      <w:bookmarkEnd w:id="2"/>
    </w:p>
    <w:p w14:paraId="4BDAE0AD" w14:textId="615EC664" w:rsidR="00471042" w:rsidRDefault="00F76C0E" w:rsidP="00471042">
      <w:bookmarkStart w:id="3" w:name="_Toc295830002"/>
      <w:r>
        <w:t>Tässä raportissa kuvataan Web-ohjelmointi-kurssin osana olevaa Django-projektin toteutusta. Olimme valinneet aiheeksi lainausjärjestelmän</w:t>
      </w:r>
      <w:r w:rsidR="002E7634">
        <w:t>, jonka käyttäjä on asukasyhdistys</w:t>
      </w:r>
      <w:r>
        <w:t xml:space="preserve">. </w:t>
      </w:r>
      <w:r w:rsidR="00471042" w:rsidRPr="00471042">
        <w:t xml:space="preserve"> </w:t>
      </w:r>
      <w:r w:rsidR="002E7634">
        <w:t>Valitsemassamme l</w:t>
      </w:r>
      <w:r>
        <w:t>ainausjärjestelmässämme käyttäjä voi selata, varata ja palauttaa työkaluja.</w:t>
      </w:r>
      <w:r w:rsidR="008621F7">
        <w:t xml:space="preserve"> Käyttäjä pystyy myös selaamaan vanhoja varauksiaan.</w:t>
      </w:r>
    </w:p>
    <w:p w14:paraId="3A720BE3" w14:textId="2FBE8A92" w:rsidR="00CF6FE3" w:rsidRDefault="00CF6FE3" w:rsidP="00471042">
      <w:r>
        <w:t>Jos aika riittää, lisätään tietyillä käyttäjille erikoisrooli, joka mahdollistaa tuotteiden hallinnoinnin (lisääminen, tuotetietojen päivitys, aktivointi)</w:t>
      </w:r>
    </w:p>
    <w:p w14:paraId="1F68771E" w14:textId="1FF25588" w:rsidR="00B34453" w:rsidRDefault="00B34453" w:rsidP="00B34453">
      <w:pPr>
        <w:pStyle w:val="Caption"/>
      </w:pPr>
      <w:bookmarkStart w:id="4" w:name="_Toc163833232"/>
      <w:bookmarkEnd w:id="3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Pr="008B29F9">
        <w:t xml:space="preserve"> Hahmotelma tietokantarakenteesta</w:t>
      </w:r>
      <w:bookmarkEnd w:id="4"/>
    </w:p>
    <w:p w14:paraId="65CA7C86" w14:textId="77777777" w:rsidR="006C3900" w:rsidRDefault="006C3900" w:rsidP="00AA77C9">
      <w:pPr>
        <w:pStyle w:val="Tiivistelmnteksti"/>
      </w:pPr>
      <w:r w:rsidRPr="006C3900">
        <w:rPr>
          <w:noProof/>
        </w:rPr>
        <w:drawing>
          <wp:inline distT="0" distB="0" distL="0" distR="0" wp14:anchorId="5165B3D4" wp14:editId="5BA1193B">
            <wp:extent cx="5760085" cy="3938270"/>
            <wp:effectExtent l="0" t="0" r="0" b="5080"/>
            <wp:docPr id="1133900499" name="Picture 1" descr="Sivuston tietokantarakenteen kuv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00499" name="Picture 1" descr="Sivuston tietokantarakenteen kuvau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8652" w14:textId="259DA7C1" w:rsidR="00471042" w:rsidRDefault="00471042">
      <w:pPr>
        <w:spacing w:before="0" w:after="240"/>
      </w:pPr>
      <w:r>
        <w:br w:type="page"/>
      </w:r>
    </w:p>
    <w:p w14:paraId="1ADCB1B6" w14:textId="6EFF726F" w:rsidR="00471042" w:rsidRPr="00572169" w:rsidRDefault="00F76C0E" w:rsidP="00922555">
      <w:pPr>
        <w:pStyle w:val="Heading1"/>
      </w:pPr>
      <w:bookmarkStart w:id="5" w:name="_Toc163830223"/>
      <w:r>
        <w:lastRenderedPageBreak/>
        <w:t>Teknologia</w:t>
      </w:r>
      <w:bookmarkEnd w:id="5"/>
    </w:p>
    <w:p w14:paraId="174500B2" w14:textId="7AD7FA20" w:rsidR="002E7634" w:rsidRPr="002E7634" w:rsidRDefault="00F76C0E" w:rsidP="002E7634">
      <w:pPr>
        <w:pStyle w:val="Caption"/>
      </w:pPr>
      <w:r>
        <w:t>Rakentamamme web-sovellus pohjautuu Django-ohjelmointikehykseen</w:t>
      </w:r>
      <w:r w:rsidR="004D6E45">
        <w:t xml:space="preserve"> (W3schools, </w:t>
      </w:r>
      <w:proofErr w:type="spellStart"/>
      <w:r w:rsidR="004D6E45">
        <w:t>n.d</w:t>
      </w:r>
      <w:proofErr w:type="spellEnd"/>
      <w:r w:rsidR="004D6E45">
        <w:t>.)</w:t>
      </w:r>
      <w:r>
        <w:t>. Toiminnallisuuksien ohjelmointikielenä käytetään Pythonia.  Sivustojen muotoiluun käytettään</w:t>
      </w:r>
      <w:r w:rsidR="00904D2F">
        <w:t xml:space="preserve"> HTML-kieltä ja</w:t>
      </w:r>
      <w:r>
        <w:t xml:space="preserve"> </w:t>
      </w:r>
      <w:proofErr w:type="spellStart"/>
      <w:r>
        <w:t>Tailwind</w:t>
      </w:r>
      <w:proofErr w:type="spellEnd"/>
      <w:r>
        <w:t xml:space="preserve"> CSS – kirjastoa</w:t>
      </w:r>
      <w:r w:rsidR="004D6E45">
        <w:t xml:space="preserve"> (</w:t>
      </w:r>
      <w:proofErr w:type="spellStart"/>
      <w:r w:rsidR="004D6E45">
        <w:t>Tailwind</w:t>
      </w:r>
      <w:proofErr w:type="spellEnd"/>
      <w:r w:rsidR="004D6E45">
        <w:t xml:space="preserve"> CSS, </w:t>
      </w:r>
      <w:proofErr w:type="spellStart"/>
      <w:r w:rsidR="004D6E45">
        <w:t>n.d</w:t>
      </w:r>
      <w:proofErr w:type="spellEnd"/>
      <w:r w:rsidR="004D6E45">
        <w:t>)</w:t>
      </w:r>
      <w:r>
        <w:t>.</w:t>
      </w:r>
    </w:p>
    <w:p w14:paraId="7EEBCBDC" w14:textId="77777777" w:rsidR="00471042" w:rsidRDefault="00471042" w:rsidP="00033829">
      <w:pPr>
        <w:pStyle w:val="Caption"/>
      </w:pPr>
    </w:p>
    <w:p w14:paraId="0302E21C" w14:textId="4ADA1992" w:rsidR="00F76C0E" w:rsidRDefault="00F76C0E" w:rsidP="00F76C0E">
      <w:pPr>
        <w:pStyle w:val="Heading1"/>
      </w:pPr>
      <w:bookmarkStart w:id="6" w:name="_Toc163830224"/>
      <w:r>
        <w:t>Projekti</w:t>
      </w:r>
      <w:bookmarkEnd w:id="6"/>
    </w:p>
    <w:p w14:paraId="2F6B79B9" w14:textId="5A53E902" w:rsidR="002E7634" w:rsidRPr="002E7634" w:rsidRDefault="002E7634" w:rsidP="002E7634">
      <w:r>
        <w:t xml:space="preserve">Alla taulukkomuodossa alustava projektin tavoitteiden aikataulutus ja resurssointi. Projektin suunnitteluun ja hahmotteluun käytimme Microsoftin </w:t>
      </w:r>
      <w:proofErr w:type="spellStart"/>
      <w:r>
        <w:t>Loop</w:t>
      </w:r>
      <w:proofErr w:type="spellEnd"/>
      <w:r>
        <w:t>-sovellusta.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Tehtävien aikataulutus ja resurssijako"/>
      </w:tblPr>
      <w:tblGrid>
        <w:gridCol w:w="3529"/>
        <w:gridCol w:w="2420"/>
        <w:gridCol w:w="1094"/>
        <w:gridCol w:w="2018"/>
      </w:tblGrid>
      <w:tr w:rsidR="002E7634" w14:paraId="17531DC1" w14:textId="77777777" w:rsidTr="002E7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</w:tcPr>
          <w:p w14:paraId="1B4D319F" w14:textId="43A02C7D" w:rsidR="002E7634" w:rsidRDefault="002E7634" w:rsidP="00F76C0E">
            <w:r>
              <w:t>Tehtävä</w:t>
            </w:r>
          </w:p>
        </w:tc>
        <w:tc>
          <w:tcPr>
            <w:tcW w:w="2420" w:type="dxa"/>
          </w:tcPr>
          <w:p w14:paraId="7B756FA8" w14:textId="030C19BB" w:rsidR="002E7634" w:rsidRDefault="002E7634" w:rsidP="00F76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Tavoitepäivämäärä</w:t>
            </w:r>
          </w:p>
        </w:tc>
        <w:tc>
          <w:tcPr>
            <w:tcW w:w="1094" w:type="dxa"/>
          </w:tcPr>
          <w:p w14:paraId="043BDABE" w14:textId="48B0D746" w:rsidR="002E7634" w:rsidRDefault="002E7634" w:rsidP="00F76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Aika-arvio</w:t>
            </w:r>
          </w:p>
        </w:tc>
        <w:tc>
          <w:tcPr>
            <w:tcW w:w="2018" w:type="dxa"/>
          </w:tcPr>
          <w:p w14:paraId="63498A7F" w14:textId="6A2E107F" w:rsidR="002E7634" w:rsidRDefault="002E7634" w:rsidP="00F76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2E7634" w14:paraId="66158ABB" w14:textId="77777777" w:rsidTr="002E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6AA93300" w14:textId="37100ED8" w:rsidR="002E7634" w:rsidRPr="00025E51" w:rsidRDefault="002E7634" w:rsidP="00025E51">
            <w:pPr>
              <w:rPr>
                <w:b w:val="0"/>
                <w:bCs w:val="0"/>
              </w:rPr>
            </w:pPr>
            <w:r>
              <w:t>Rekisteröitymissivu</w:t>
            </w:r>
          </w:p>
        </w:tc>
        <w:tc>
          <w:tcPr>
            <w:tcW w:w="2420" w:type="dxa"/>
            <w:vAlign w:val="bottom"/>
          </w:tcPr>
          <w:p w14:paraId="7816888C" w14:textId="5145ADF9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12.4.2024</w:t>
            </w:r>
          </w:p>
        </w:tc>
        <w:tc>
          <w:tcPr>
            <w:tcW w:w="1094" w:type="dxa"/>
          </w:tcPr>
          <w:p w14:paraId="3C3FE0AF" w14:textId="6D88E804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3h</w:t>
            </w:r>
            <w:proofErr w:type="gramEnd"/>
          </w:p>
        </w:tc>
        <w:tc>
          <w:tcPr>
            <w:tcW w:w="2018" w:type="dxa"/>
            <w:vAlign w:val="bottom"/>
          </w:tcPr>
          <w:p w14:paraId="1381653D" w14:textId="07434F25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Heikki</w:t>
            </w:r>
          </w:p>
        </w:tc>
      </w:tr>
      <w:tr w:rsidR="002E7634" w14:paraId="0959FF1C" w14:textId="77777777" w:rsidTr="002E76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63782344" w14:textId="0A188BA1" w:rsidR="002E7634" w:rsidRDefault="002E7634" w:rsidP="00025E51">
            <w:r>
              <w:t>Kirjautumissivu</w:t>
            </w:r>
          </w:p>
        </w:tc>
        <w:tc>
          <w:tcPr>
            <w:tcW w:w="2420" w:type="dxa"/>
            <w:vAlign w:val="bottom"/>
          </w:tcPr>
          <w:p w14:paraId="12EDC0CC" w14:textId="4A11EFB8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12.4.2024</w:t>
            </w:r>
          </w:p>
        </w:tc>
        <w:tc>
          <w:tcPr>
            <w:tcW w:w="1094" w:type="dxa"/>
          </w:tcPr>
          <w:p w14:paraId="5BB5DA88" w14:textId="7E5AC3C1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2h</w:t>
            </w:r>
            <w:proofErr w:type="gramEnd"/>
          </w:p>
        </w:tc>
        <w:tc>
          <w:tcPr>
            <w:tcW w:w="2018" w:type="dxa"/>
            <w:vAlign w:val="bottom"/>
          </w:tcPr>
          <w:p w14:paraId="460A0476" w14:textId="799B73C9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Heikki</w:t>
            </w:r>
          </w:p>
        </w:tc>
      </w:tr>
      <w:tr w:rsidR="002E7634" w14:paraId="34B35D47" w14:textId="77777777" w:rsidTr="002E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5C9C7949" w14:textId="1E1D9E43" w:rsidR="002E7634" w:rsidRDefault="002E7634" w:rsidP="00025E51">
            <w:r>
              <w:t>Pääsivu</w:t>
            </w:r>
          </w:p>
        </w:tc>
        <w:tc>
          <w:tcPr>
            <w:tcW w:w="2420" w:type="dxa"/>
            <w:vAlign w:val="bottom"/>
          </w:tcPr>
          <w:p w14:paraId="79E5D47C" w14:textId="0E78E483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12.4.2024</w:t>
            </w:r>
          </w:p>
        </w:tc>
        <w:tc>
          <w:tcPr>
            <w:tcW w:w="1094" w:type="dxa"/>
          </w:tcPr>
          <w:p w14:paraId="513FBD8E" w14:textId="63B25A0A" w:rsidR="002E7634" w:rsidRDefault="00904D2F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3h</w:t>
            </w:r>
            <w:proofErr w:type="gramEnd"/>
          </w:p>
        </w:tc>
        <w:tc>
          <w:tcPr>
            <w:tcW w:w="2018" w:type="dxa"/>
            <w:vAlign w:val="bottom"/>
          </w:tcPr>
          <w:p w14:paraId="011599A1" w14:textId="6A8D7EA0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Teemu</w:t>
            </w:r>
          </w:p>
        </w:tc>
      </w:tr>
      <w:tr w:rsidR="002E7634" w14:paraId="6598BB02" w14:textId="77777777" w:rsidTr="002E76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51F711A8" w14:textId="3D578CC1" w:rsidR="002E7634" w:rsidRDefault="002E7634" w:rsidP="00025E51">
            <w:r>
              <w:t>Väliraportti</w:t>
            </w:r>
          </w:p>
        </w:tc>
        <w:tc>
          <w:tcPr>
            <w:tcW w:w="2420" w:type="dxa"/>
            <w:vAlign w:val="bottom"/>
          </w:tcPr>
          <w:p w14:paraId="0E6D355F" w14:textId="6B835672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12.4.2024</w:t>
            </w:r>
          </w:p>
        </w:tc>
        <w:tc>
          <w:tcPr>
            <w:tcW w:w="1094" w:type="dxa"/>
          </w:tcPr>
          <w:p w14:paraId="0EA5411A" w14:textId="76960886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1h</w:t>
            </w:r>
            <w:proofErr w:type="gramEnd"/>
          </w:p>
        </w:tc>
        <w:tc>
          <w:tcPr>
            <w:tcW w:w="2018" w:type="dxa"/>
            <w:vAlign w:val="bottom"/>
          </w:tcPr>
          <w:p w14:paraId="74BF2FC6" w14:textId="3EC5DB73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Heikki&amp;Teemu</w:t>
            </w:r>
            <w:proofErr w:type="spellEnd"/>
          </w:p>
        </w:tc>
      </w:tr>
      <w:tr w:rsidR="002E7634" w14:paraId="4B8A4651" w14:textId="77777777" w:rsidTr="002E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507ED1D3" w14:textId="58B68CCA" w:rsidR="002E7634" w:rsidRDefault="002E7634" w:rsidP="00025E51">
            <w:r>
              <w:t>Varaus/palautustoiminnallisuus</w:t>
            </w:r>
          </w:p>
        </w:tc>
        <w:tc>
          <w:tcPr>
            <w:tcW w:w="2420" w:type="dxa"/>
            <w:vAlign w:val="bottom"/>
          </w:tcPr>
          <w:p w14:paraId="2C445EF9" w14:textId="23EFC2D6" w:rsidR="002E7634" w:rsidRDefault="00904D2F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19.4.2024</w:t>
            </w:r>
          </w:p>
        </w:tc>
        <w:tc>
          <w:tcPr>
            <w:tcW w:w="1094" w:type="dxa"/>
          </w:tcPr>
          <w:p w14:paraId="645F44DF" w14:textId="43540DBD" w:rsidR="002E7634" w:rsidRDefault="00904D2F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3h</w:t>
            </w:r>
            <w:proofErr w:type="gramEnd"/>
          </w:p>
        </w:tc>
        <w:tc>
          <w:tcPr>
            <w:tcW w:w="2018" w:type="dxa"/>
            <w:vAlign w:val="bottom"/>
          </w:tcPr>
          <w:p w14:paraId="55FC4FB2" w14:textId="1557CCFA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Teemu</w:t>
            </w:r>
          </w:p>
        </w:tc>
      </w:tr>
      <w:tr w:rsidR="002E7634" w14:paraId="7A71BD44" w14:textId="77777777" w:rsidTr="002E76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2603277A" w14:textId="5D4210E0" w:rsidR="002E7634" w:rsidRDefault="002E7634" w:rsidP="00025E51">
            <w:r>
              <w:t>Omat varaukset</w:t>
            </w:r>
          </w:p>
        </w:tc>
        <w:tc>
          <w:tcPr>
            <w:tcW w:w="2420" w:type="dxa"/>
            <w:vAlign w:val="bottom"/>
          </w:tcPr>
          <w:p w14:paraId="620E303C" w14:textId="0472D138" w:rsidR="002E7634" w:rsidRDefault="00904D2F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19.4.2024</w:t>
            </w:r>
          </w:p>
        </w:tc>
        <w:tc>
          <w:tcPr>
            <w:tcW w:w="1094" w:type="dxa"/>
          </w:tcPr>
          <w:p w14:paraId="3B02FEA0" w14:textId="66EEE83D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4h</w:t>
            </w:r>
            <w:proofErr w:type="gramEnd"/>
          </w:p>
        </w:tc>
        <w:tc>
          <w:tcPr>
            <w:tcW w:w="2018" w:type="dxa"/>
            <w:vAlign w:val="bottom"/>
          </w:tcPr>
          <w:p w14:paraId="555D617C" w14:textId="35E205BD" w:rsidR="002E7634" w:rsidRDefault="002E7634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Heikki</w:t>
            </w:r>
          </w:p>
        </w:tc>
      </w:tr>
      <w:tr w:rsidR="002E7634" w14:paraId="3801ECF6" w14:textId="77777777" w:rsidTr="002E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564999A6" w14:textId="29743695" w:rsidR="002E7634" w:rsidRDefault="002E7634" w:rsidP="00025E51">
            <w:r>
              <w:t>Webbipalvelimen pystytys</w:t>
            </w:r>
          </w:p>
        </w:tc>
        <w:tc>
          <w:tcPr>
            <w:tcW w:w="2420" w:type="dxa"/>
            <w:vAlign w:val="bottom"/>
          </w:tcPr>
          <w:p w14:paraId="60985549" w14:textId="498F8F9A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24.4.2024</w:t>
            </w:r>
          </w:p>
        </w:tc>
        <w:tc>
          <w:tcPr>
            <w:tcW w:w="1094" w:type="dxa"/>
          </w:tcPr>
          <w:p w14:paraId="78F54ABB" w14:textId="00BCBE20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4h</w:t>
            </w:r>
            <w:proofErr w:type="gramEnd"/>
          </w:p>
        </w:tc>
        <w:tc>
          <w:tcPr>
            <w:tcW w:w="2018" w:type="dxa"/>
            <w:vAlign w:val="bottom"/>
          </w:tcPr>
          <w:p w14:paraId="4F0CC582" w14:textId="4FAFD282" w:rsidR="002E7634" w:rsidRDefault="00502989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Teemu</w:t>
            </w:r>
          </w:p>
        </w:tc>
      </w:tr>
      <w:tr w:rsidR="002E7634" w14:paraId="033DEE19" w14:textId="77777777" w:rsidTr="002E76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2EEFB802" w14:textId="708D2A9F" w:rsidR="002E7634" w:rsidRDefault="002E7634" w:rsidP="00025E51">
            <w:r>
              <w:t>Hakutoiminnallisuus</w:t>
            </w:r>
          </w:p>
        </w:tc>
        <w:tc>
          <w:tcPr>
            <w:tcW w:w="2420" w:type="dxa"/>
            <w:vAlign w:val="bottom"/>
          </w:tcPr>
          <w:p w14:paraId="3D72FB92" w14:textId="696DA4E2" w:rsidR="002E7634" w:rsidRDefault="00502989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24.4.2024</w:t>
            </w:r>
          </w:p>
        </w:tc>
        <w:tc>
          <w:tcPr>
            <w:tcW w:w="1094" w:type="dxa"/>
          </w:tcPr>
          <w:p w14:paraId="553062CF" w14:textId="078CC45B" w:rsidR="002E7634" w:rsidRDefault="00502989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2h</w:t>
            </w:r>
            <w:proofErr w:type="gramEnd"/>
          </w:p>
        </w:tc>
        <w:tc>
          <w:tcPr>
            <w:tcW w:w="2018" w:type="dxa"/>
            <w:vAlign w:val="bottom"/>
          </w:tcPr>
          <w:p w14:paraId="7F29D784" w14:textId="7953AFCB" w:rsidR="002E7634" w:rsidRDefault="00502989" w:rsidP="0002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Heikki</w:t>
            </w:r>
          </w:p>
        </w:tc>
      </w:tr>
      <w:tr w:rsidR="002E7634" w14:paraId="1BD3355E" w14:textId="77777777" w:rsidTr="002E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vAlign w:val="bottom"/>
          </w:tcPr>
          <w:p w14:paraId="628EE601" w14:textId="653B98A9" w:rsidR="002E7634" w:rsidRDefault="002E7634" w:rsidP="00025E51">
            <w:r>
              <w:lastRenderedPageBreak/>
              <w:t>Testaaminen</w:t>
            </w:r>
          </w:p>
        </w:tc>
        <w:tc>
          <w:tcPr>
            <w:tcW w:w="2420" w:type="dxa"/>
            <w:vAlign w:val="bottom"/>
          </w:tcPr>
          <w:p w14:paraId="1F1AB2B2" w14:textId="3D81AD58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26.4.2024</w:t>
            </w:r>
          </w:p>
        </w:tc>
        <w:tc>
          <w:tcPr>
            <w:tcW w:w="1094" w:type="dxa"/>
          </w:tcPr>
          <w:p w14:paraId="5E461394" w14:textId="6C7825BF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2h</w:t>
            </w:r>
            <w:proofErr w:type="gramEnd"/>
          </w:p>
        </w:tc>
        <w:tc>
          <w:tcPr>
            <w:tcW w:w="2018" w:type="dxa"/>
            <w:vAlign w:val="bottom"/>
          </w:tcPr>
          <w:p w14:paraId="416A0875" w14:textId="400CFC4C" w:rsidR="002E7634" w:rsidRDefault="002E7634" w:rsidP="0002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Heikki&amp;Teemu</w:t>
            </w:r>
            <w:proofErr w:type="spellEnd"/>
          </w:p>
        </w:tc>
      </w:tr>
      <w:tr w:rsidR="002E7634" w14:paraId="10A50134" w14:textId="77777777" w:rsidTr="002E76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</w:tcPr>
          <w:p w14:paraId="241BD0B9" w14:textId="57ACD42F" w:rsidR="002E7634" w:rsidRDefault="002E7634" w:rsidP="00F76C0E">
            <w:r>
              <w:t>Lopullinen versio valmis</w:t>
            </w:r>
          </w:p>
        </w:tc>
        <w:tc>
          <w:tcPr>
            <w:tcW w:w="2420" w:type="dxa"/>
          </w:tcPr>
          <w:p w14:paraId="5A22FE1B" w14:textId="5483C3BB" w:rsidR="002E7634" w:rsidRDefault="002E7634" w:rsidP="00F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26.4.2024</w:t>
            </w:r>
          </w:p>
        </w:tc>
        <w:tc>
          <w:tcPr>
            <w:tcW w:w="1094" w:type="dxa"/>
          </w:tcPr>
          <w:p w14:paraId="351655D3" w14:textId="77777777" w:rsidR="002E7634" w:rsidRDefault="002E7634" w:rsidP="00F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0B7B34CB" w14:textId="3C4B700C" w:rsidR="002E7634" w:rsidRDefault="002E7634" w:rsidP="00F76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Heikki&amp;Teemu</w:t>
            </w:r>
            <w:proofErr w:type="spellEnd"/>
          </w:p>
        </w:tc>
      </w:tr>
      <w:tr w:rsidR="002E7634" w14:paraId="1040FB8D" w14:textId="77777777" w:rsidTr="002E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</w:tcPr>
          <w:p w14:paraId="27E7571B" w14:textId="0451EF34" w:rsidR="002E7634" w:rsidRDefault="002E7634" w:rsidP="00F76C0E">
            <w:r>
              <w:t>Loppuraportti</w:t>
            </w:r>
            <w:r w:rsidR="00502989">
              <w:t xml:space="preserve"> + video </w:t>
            </w:r>
            <w:r>
              <w:t>valmis</w:t>
            </w:r>
          </w:p>
        </w:tc>
        <w:tc>
          <w:tcPr>
            <w:tcW w:w="2420" w:type="dxa"/>
          </w:tcPr>
          <w:p w14:paraId="71057DB9" w14:textId="3CBEE886" w:rsidR="002E7634" w:rsidRDefault="002E7634" w:rsidP="00F76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28.4.2024</w:t>
            </w:r>
          </w:p>
        </w:tc>
        <w:tc>
          <w:tcPr>
            <w:tcW w:w="1094" w:type="dxa"/>
          </w:tcPr>
          <w:p w14:paraId="29AED077" w14:textId="36081BC7" w:rsidR="002E7634" w:rsidRDefault="002E7634" w:rsidP="00F76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2h</w:t>
            </w:r>
            <w:proofErr w:type="gramEnd"/>
          </w:p>
        </w:tc>
        <w:tc>
          <w:tcPr>
            <w:tcW w:w="2018" w:type="dxa"/>
          </w:tcPr>
          <w:p w14:paraId="7AB51704" w14:textId="34E754D9" w:rsidR="002E7634" w:rsidRDefault="002E7634" w:rsidP="00F76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Heikki&amp;Teemu</w:t>
            </w:r>
            <w:proofErr w:type="spellEnd"/>
          </w:p>
        </w:tc>
      </w:tr>
    </w:tbl>
    <w:p w14:paraId="3EC9DE23" w14:textId="77777777" w:rsidR="00025E51" w:rsidRPr="00F76C0E" w:rsidRDefault="00025E51" w:rsidP="00F76C0E"/>
    <w:p w14:paraId="62FB8F78" w14:textId="77777777" w:rsidR="007D431C" w:rsidRDefault="007D431C" w:rsidP="0091710D">
      <w:pPr>
        <w:pStyle w:val="Lhteet-otsikko"/>
      </w:pPr>
      <w:bookmarkStart w:id="7" w:name="_Toc163830225"/>
      <w:r>
        <w:lastRenderedPageBreak/>
        <w:t>Lähteet</w:t>
      </w:r>
      <w:bookmarkEnd w:id="7"/>
    </w:p>
    <w:p w14:paraId="0D9FBD7A" w14:textId="77777777" w:rsidR="00471042" w:rsidRPr="00471042" w:rsidRDefault="00471042" w:rsidP="00471042">
      <w:pPr>
        <w:pStyle w:val="Bibliography"/>
      </w:pPr>
    </w:p>
    <w:p w14:paraId="15242A35" w14:textId="70D1E25B" w:rsidR="006679FA" w:rsidRPr="004D6E45" w:rsidRDefault="006679FA" w:rsidP="004D6E45">
      <w:pPr>
        <w:pStyle w:val="Liiteluettelo"/>
      </w:pPr>
    </w:p>
    <w:p w14:paraId="282D3A27" w14:textId="75D28BE2" w:rsidR="006679FA" w:rsidRDefault="004D6E45" w:rsidP="004D6E45">
      <w:pPr>
        <w:pStyle w:val="Liiteluettelo"/>
      </w:pPr>
      <w:r w:rsidRPr="004D6E45">
        <w:rPr>
          <w:lang w:val="en-US"/>
        </w:rPr>
        <w:t>T</w:t>
      </w:r>
      <w:r w:rsidR="000D5D6A" w:rsidRPr="004D6E45">
        <w:rPr>
          <w:lang w:val="en-US"/>
        </w:rPr>
        <w:t>ailwind</w:t>
      </w:r>
      <w:r w:rsidRPr="004D6E45">
        <w:rPr>
          <w:lang w:val="en-US"/>
        </w:rPr>
        <w:t xml:space="preserve"> CSS.</w:t>
      </w:r>
      <w:r>
        <w:rPr>
          <w:lang w:val="en-US"/>
        </w:rPr>
        <w:t xml:space="preserve"> (n.d.). </w:t>
      </w:r>
      <w:r w:rsidRPr="004D6E45">
        <w:rPr>
          <w:i/>
          <w:iCs/>
          <w:lang w:val="en-US"/>
        </w:rPr>
        <w:t>Get started with Tailwind CSS</w:t>
      </w:r>
      <w:r w:rsidRPr="004D6E45"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hyperlink r:id="rId14" w:history="1">
        <w:r w:rsidRPr="007F72B7">
          <w:rPr>
            <w:rStyle w:val="Hyperlink"/>
          </w:rPr>
          <w:t>https://tailwindcss.com/docs/installation/play-cdn</w:t>
        </w:r>
      </w:hyperlink>
      <w:r>
        <w:t xml:space="preserve"> </w:t>
      </w:r>
    </w:p>
    <w:p w14:paraId="14BD3F61" w14:textId="77777777" w:rsidR="004D6E45" w:rsidRPr="00471042" w:rsidRDefault="004D6E45" w:rsidP="004D6E45">
      <w:pPr>
        <w:pStyle w:val="Liiteluettelo"/>
      </w:pPr>
    </w:p>
    <w:p w14:paraId="3B3528DB" w14:textId="19EDCE06" w:rsidR="004D6E45" w:rsidRPr="004D6E45" w:rsidRDefault="004D6E45" w:rsidP="004D6E45">
      <w:pPr>
        <w:pStyle w:val="Liiteluettelo"/>
      </w:pPr>
      <w:r w:rsidRPr="004D6E45">
        <w:rPr>
          <w:lang w:val="en-US"/>
        </w:rPr>
        <w:t>W3</w:t>
      </w:r>
      <w:r>
        <w:rPr>
          <w:lang w:val="en-US"/>
        </w:rPr>
        <w:t>s</w:t>
      </w:r>
      <w:r w:rsidRPr="004D6E45">
        <w:rPr>
          <w:lang w:val="en-US"/>
        </w:rPr>
        <w:t>chools. (n.d.)</w:t>
      </w:r>
      <w:r>
        <w:rPr>
          <w:lang w:val="en-US"/>
        </w:rPr>
        <w:t xml:space="preserve">. </w:t>
      </w:r>
      <w:r w:rsidRPr="004D6E45">
        <w:rPr>
          <w:i/>
          <w:iCs/>
          <w:lang w:val="en-US"/>
        </w:rPr>
        <w:t>Django Tutorial</w:t>
      </w:r>
      <w:r w:rsidRPr="004D6E45">
        <w:rPr>
          <w:lang w:val="en-US"/>
        </w:rPr>
        <w:t>.</w:t>
      </w:r>
      <w:r>
        <w:rPr>
          <w:lang w:val="en-US"/>
        </w:rPr>
        <w:t xml:space="preserve"> </w:t>
      </w:r>
      <w:r w:rsidRPr="004D6E45">
        <w:t>Haet</w:t>
      </w:r>
      <w:r>
        <w:t>tu 12.4.2024 sivulta</w:t>
      </w:r>
      <w:r w:rsidRPr="004D6E45">
        <w:t xml:space="preserve"> </w:t>
      </w:r>
      <w:hyperlink r:id="rId15" w:history="1">
        <w:r w:rsidRPr="004D6E45">
          <w:rPr>
            <w:rStyle w:val="Hyperlink"/>
          </w:rPr>
          <w:t>https://www.w3sch</w:t>
        </w:r>
        <w:r w:rsidRPr="004D6E45">
          <w:rPr>
            <w:rStyle w:val="Hyperlink"/>
          </w:rPr>
          <w:t>o</w:t>
        </w:r>
        <w:r w:rsidRPr="004D6E45">
          <w:rPr>
            <w:rStyle w:val="Hyperlink"/>
          </w:rPr>
          <w:t>ols.com/django/</w:t>
        </w:r>
      </w:hyperlink>
    </w:p>
    <w:p w14:paraId="20B9D8C2" w14:textId="77777777" w:rsidR="004D6E45" w:rsidRPr="004D6E45" w:rsidRDefault="004D6E45" w:rsidP="004D6E45">
      <w:pPr>
        <w:pStyle w:val="Liiteluettelo"/>
      </w:pPr>
    </w:p>
    <w:p w14:paraId="63F113FD" w14:textId="77777777" w:rsidR="00A0340A" w:rsidRPr="004D6E45" w:rsidRDefault="00A0340A" w:rsidP="00A0340A">
      <w:pPr>
        <w:pStyle w:val="Bibliography"/>
      </w:pPr>
    </w:p>
    <w:p w14:paraId="3298B338" w14:textId="77777777" w:rsidR="00A0340A" w:rsidRPr="004D6E45" w:rsidRDefault="00A0340A" w:rsidP="00A0340A">
      <w:pPr>
        <w:pStyle w:val="Bibliography"/>
      </w:pPr>
    </w:p>
    <w:p w14:paraId="27202ACF" w14:textId="77777777" w:rsidR="00536950" w:rsidRPr="004D6E45" w:rsidRDefault="00536950" w:rsidP="00A0340A">
      <w:pPr>
        <w:pStyle w:val="Bibliography"/>
        <w:sectPr w:rsidR="00536950" w:rsidRPr="004D6E45" w:rsidSect="00AA50D9">
          <w:headerReference w:type="default" r:id="rId16"/>
          <w:footerReference w:type="default" r:id="rId17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18171B46" w14:textId="77777777" w:rsidR="00DD10B0" w:rsidRDefault="000373FA" w:rsidP="0091710D">
      <w:pPr>
        <w:pStyle w:val="Liitteenotsikko"/>
      </w:pPr>
      <w:r>
        <w:lastRenderedPageBreak/>
        <w:t>Liite 1</w:t>
      </w:r>
      <w:r w:rsidR="00743CDB">
        <w:t>.</w:t>
      </w:r>
      <w:r>
        <w:t xml:space="preserve"> </w:t>
      </w:r>
      <w:r w:rsidR="0025118E" w:rsidRPr="0091136E">
        <w:t>L</w:t>
      </w:r>
      <w:r w:rsidR="0091136E" w:rsidRPr="0091136E">
        <w:t>iitteen otsikko</w:t>
      </w:r>
    </w:p>
    <w:p w14:paraId="497DF843" w14:textId="77777777" w:rsidR="00962CA1" w:rsidRPr="00962CA1" w:rsidRDefault="00962CA1" w:rsidP="00962CA1"/>
    <w:p w14:paraId="00AA0626" w14:textId="77777777" w:rsidR="00A954F7" w:rsidRDefault="00A954F7" w:rsidP="00962CA1">
      <w:pPr>
        <w:sectPr w:rsidR="00A954F7" w:rsidSect="00AA50D9">
          <w:headerReference w:type="default" r:id="rId18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15BA912F" w14:textId="77777777" w:rsidR="004532EE" w:rsidRDefault="000373FA" w:rsidP="0091710D">
      <w:pPr>
        <w:pStyle w:val="Liitteenotsikko"/>
      </w:pPr>
      <w:r>
        <w:lastRenderedPageBreak/>
        <w:t>Liite 2</w:t>
      </w:r>
      <w:r w:rsidR="00743CDB">
        <w:t>.</w:t>
      </w:r>
      <w:r>
        <w:t xml:space="preserve"> Liitteen otsikko</w:t>
      </w:r>
    </w:p>
    <w:p w14:paraId="31608674" w14:textId="77777777" w:rsidR="00A0265A" w:rsidRPr="00A0265A" w:rsidRDefault="00A0265A" w:rsidP="00A0265A"/>
    <w:sectPr w:rsidR="00A0265A" w:rsidRPr="00A0265A" w:rsidSect="00AA50D9">
      <w:headerReference w:type="default" r:id="rId19"/>
      <w:pgSz w:w="11906" w:h="16838"/>
      <w:pgMar w:top="1134" w:right="1134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AFC7" w14:textId="77777777" w:rsidR="00AA50D9" w:rsidRPr="00026630" w:rsidRDefault="00AA50D9" w:rsidP="0091710D">
      <w:r>
        <w:separator/>
      </w:r>
    </w:p>
    <w:p w14:paraId="22F50CC8" w14:textId="77777777" w:rsidR="00AA50D9" w:rsidRDefault="00AA50D9" w:rsidP="0091710D"/>
    <w:p w14:paraId="2DF823EF" w14:textId="77777777" w:rsidR="00AA50D9" w:rsidRDefault="00AA50D9" w:rsidP="0091710D"/>
    <w:p w14:paraId="2387420C" w14:textId="77777777" w:rsidR="00AA50D9" w:rsidRDefault="00AA50D9" w:rsidP="0091710D"/>
    <w:p w14:paraId="16FD7F02" w14:textId="77777777" w:rsidR="00AA50D9" w:rsidRDefault="00AA50D9" w:rsidP="0091710D"/>
  </w:endnote>
  <w:endnote w:type="continuationSeparator" w:id="0">
    <w:p w14:paraId="5370BE5A" w14:textId="77777777" w:rsidR="00AA50D9" w:rsidRPr="00026630" w:rsidRDefault="00AA50D9" w:rsidP="0091710D">
      <w:r>
        <w:continuationSeparator/>
      </w:r>
    </w:p>
    <w:p w14:paraId="27436AC6" w14:textId="77777777" w:rsidR="00AA50D9" w:rsidRDefault="00AA50D9" w:rsidP="0091710D"/>
    <w:p w14:paraId="6063ECDE" w14:textId="77777777" w:rsidR="00AA50D9" w:rsidRDefault="00AA50D9" w:rsidP="0091710D"/>
    <w:p w14:paraId="7482F0AA" w14:textId="77777777" w:rsidR="00AA50D9" w:rsidRDefault="00AA50D9" w:rsidP="0091710D"/>
    <w:p w14:paraId="5E5798CD" w14:textId="77777777" w:rsidR="00AA50D9" w:rsidRDefault="00AA50D9" w:rsidP="00917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7298" w14:textId="77777777" w:rsidR="00401407" w:rsidRPr="00696E55" w:rsidRDefault="00401407" w:rsidP="0091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1DD9" w14:textId="77777777" w:rsidR="00AA50D9" w:rsidRPr="00026630" w:rsidRDefault="00AA50D9" w:rsidP="0091710D">
      <w:r>
        <w:separator/>
      </w:r>
    </w:p>
    <w:p w14:paraId="18C5F17D" w14:textId="77777777" w:rsidR="00AA50D9" w:rsidRDefault="00AA50D9" w:rsidP="0091710D"/>
    <w:p w14:paraId="7CCE1236" w14:textId="77777777" w:rsidR="00AA50D9" w:rsidRDefault="00AA50D9" w:rsidP="0091710D"/>
    <w:p w14:paraId="089D9E9A" w14:textId="77777777" w:rsidR="00AA50D9" w:rsidRDefault="00AA50D9" w:rsidP="0091710D"/>
    <w:p w14:paraId="21DA2C86" w14:textId="77777777" w:rsidR="00AA50D9" w:rsidRDefault="00AA50D9" w:rsidP="0091710D"/>
  </w:footnote>
  <w:footnote w:type="continuationSeparator" w:id="0">
    <w:p w14:paraId="51F1FBFB" w14:textId="77777777" w:rsidR="00AA50D9" w:rsidRPr="00026630" w:rsidRDefault="00AA50D9" w:rsidP="0091710D">
      <w:r>
        <w:continuationSeparator/>
      </w:r>
    </w:p>
    <w:p w14:paraId="4B5CBC47" w14:textId="77777777" w:rsidR="00AA50D9" w:rsidRDefault="00AA50D9" w:rsidP="0091710D"/>
    <w:p w14:paraId="3FAFBF71" w14:textId="77777777" w:rsidR="00AA50D9" w:rsidRDefault="00AA50D9" w:rsidP="0091710D"/>
    <w:p w14:paraId="54502F1C" w14:textId="77777777" w:rsidR="00AA50D9" w:rsidRDefault="00AA50D9" w:rsidP="0091710D"/>
    <w:p w14:paraId="232C35F1" w14:textId="77777777" w:rsidR="00AA50D9" w:rsidRDefault="00AA50D9" w:rsidP="00917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BE32" w14:textId="77777777" w:rsidR="005776A7" w:rsidRDefault="005776A7" w:rsidP="00917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12186"/>
      <w:docPartObj>
        <w:docPartGallery w:val="Page Numbers (Top of Page)"/>
        <w:docPartUnique/>
      </w:docPartObj>
    </w:sdtPr>
    <w:sdtContent>
      <w:p w14:paraId="5BA8CA12" w14:textId="77777777" w:rsidR="00C42719" w:rsidRDefault="00C42719" w:rsidP="0091710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240"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9069"/>
      <w:docPartObj>
        <w:docPartGallery w:val="Page Numbers (Top of Page)"/>
        <w:docPartUnique/>
      </w:docPartObj>
    </w:sdtPr>
    <w:sdtContent>
      <w:p w14:paraId="164F78BB" w14:textId="77777777" w:rsidR="00737205" w:rsidRPr="007E3E9E" w:rsidRDefault="00737205" w:rsidP="00737205">
        <w:pPr>
          <w:pStyle w:val="Header"/>
        </w:pPr>
        <w:r>
          <w:t xml:space="preserve">Liite 1 /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1D76CFD" w14:textId="77777777" w:rsidR="00E35186" w:rsidRPr="007E3E9E" w:rsidRDefault="00E35186" w:rsidP="009171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274925"/>
      <w:docPartObj>
        <w:docPartGallery w:val="Page Numbers (Top of Page)"/>
        <w:docPartUnique/>
      </w:docPartObj>
    </w:sdtPr>
    <w:sdtContent>
      <w:p w14:paraId="0E8D3516" w14:textId="77777777" w:rsidR="00A0265A" w:rsidRPr="007E3E9E" w:rsidRDefault="00A0265A" w:rsidP="00A0265A">
        <w:pPr>
          <w:pStyle w:val="Header"/>
        </w:pPr>
        <w:r>
          <w:t xml:space="preserve">Liite 2 /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A3A3C45" w14:textId="77777777" w:rsidR="006745A2" w:rsidRPr="00A0265A" w:rsidRDefault="006745A2" w:rsidP="00A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istParagraph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7E5AAC"/>
    <w:multiLevelType w:val="multilevel"/>
    <w:tmpl w:val="8AC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952590977">
    <w:abstractNumId w:val="2"/>
  </w:num>
  <w:num w:numId="2" w16cid:durableId="1994210159">
    <w:abstractNumId w:val="1"/>
  </w:num>
  <w:num w:numId="3" w16cid:durableId="453330253">
    <w:abstractNumId w:val="0"/>
  </w:num>
  <w:num w:numId="4" w16cid:durableId="890776042">
    <w:abstractNumId w:val="4"/>
  </w:num>
  <w:num w:numId="5" w16cid:durableId="94649954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6A6F91"/>
    <w:rsid w:val="00001083"/>
    <w:rsid w:val="000061AC"/>
    <w:rsid w:val="0000674E"/>
    <w:rsid w:val="00011FD0"/>
    <w:rsid w:val="00013676"/>
    <w:rsid w:val="00015BF1"/>
    <w:rsid w:val="00025BF8"/>
    <w:rsid w:val="00025E51"/>
    <w:rsid w:val="00030CCC"/>
    <w:rsid w:val="00031BD5"/>
    <w:rsid w:val="000328CE"/>
    <w:rsid w:val="00033829"/>
    <w:rsid w:val="0003563F"/>
    <w:rsid w:val="00036982"/>
    <w:rsid w:val="00037066"/>
    <w:rsid w:val="000373FA"/>
    <w:rsid w:val="00042E5B"/>
    <w:rsid w:val="00043524"/>
    <w:rsid w:val="00046511"/>
    <w:rsid w:val="0005028C"/>
    <w:rsid w:val="00052964"/>
    <w:rsid w:val="0005405C"/>
    <w:rsid w:val="00054073"/>
    <w:rsid w:val="0005622E"/>
    <w:rsid w:val="00063ED6"/>
    <w:rsid w:val="00076544"/>
    <w:rsid w:val="000770AC"/>
    <w:rsid w:val="00077A37"/>
    <w:rsid w:val="00084D67"/>
    <w:rsid w:val="00091112"/>
    <w:rsid w:val="00094D1B"/>
    <w:rsid w:val="000970B0"/>
    <w:rsid w:val="000B1635"/>
    <w:rsid w:val="000B547F"/>
    <w:rsid w:val="000C4B45"/>
    <w:rsid w:val="000C6C4F"/>
    <w:rsid w:val="000D1CB6"/>
    <w:rsid w:val="000D45EA"/>
    <w:rsid w:val="000D5D6A"/>
    <w:rsid w:val="000D76D3"/>
    <w:rsid w:val="000E101A"/>
    <w:rsid w:val="000E20F3"/>
    <w:rsid w:val="000E23E7"/>
    <w:rsid w:val="000E705D"/>
    <w:rsid w:val="000F54E7"/>
    <w:rsid w:val="000F7D21"/>
    <w:rsid w:val="000F7F86"/>
    <w:rsid w:val="001018F2"/>
    <w:rsid w:val="00106873"/>
    <w:rsid w:val="001068A8"/>
    <w:rsid w:val="00107B38"/>
    <w:rsid w:val="00124629"/>
    <w:rsid w:val="001366BF"/>
    <w:rsid w:val="0014175A"/>
    <w:rsid w:val="00142E67"/>
    <w:rsid w:val="0014325F"/>
    <w:rsid w:val="001468A5"/>
    <w:rsid w:val="00147ADD"/>
    <w:rsid w:val="00152E52"/>
    <w:rsid w:val="0015378A"/>
    <w:rsid w:val="00171185"/>
    <w:rsid w:val="00173676"/>
    <w:rsid w:val="00175085"/>
    <w:rsid w:val="00176258"/>
    <w:rsid w:val="00181183"/>
    <w:rsid w:val="001859D4"/>
    <w:rsid w:val="00187E53"/>
    <w:rsid w:val="0019089E"/>
    <w:rsid w:val="001A1C11"/>
    <w:rsid w:val="001A3860"/>
    <w:rsid w:val="001A474A"/>
    <w:rsid w:val="001A4B8D"/>
    <w:rsid w:val="001A4FB4"/>
    <w:rsid w:val="001A5184"/>
    <w:rsid w:val="001A55E7"/>
    <w:rsid w:val="001B246E"/>
    <w:rsid w:val="001B40FF"/>
    <w:rsid w:val="001B5EA7"/>
    <w:rsid w:val="001C45DD"/>
    <w:rsid w:val="001C46F1"/>
    <w:rsid w:val="001D0D90"/>
    <w:rsid w:val="001D5F23"/>
    <w:rsid w:val="001E11B7"/>
    <w:rsid w:val="001E48BE"/>
    <w:rsid w:val="001E7935"/>
    <w:rsid w:val="001F1403"/>
    <w:rsid w:val="001F1642"/>
    <w:rsid w:val="001F4E14"/>
    <w:rsid w:val="001F7062"/>
    <w:rsid w:val="00202980"/>
    <w:rsid w:val="002064C5"/>
    <w:rsid w:val="002074CF"/>
    <w:rsid w:val="00214C5B"/>
    <w:rsid w:val="002158B4"/>
    <w:rsid w:val="00217A68"/>
    <w:rsid w:val="0022603C"/>
    <w:rsid w:val="00227570"/>
    <w:rsid w:val="002305F0"/>
    <w:rsid w:val="00233523"/>
    <w:rsid w:val="00234C55"/>
    <w:rsid w:val="00245215"/>
    <w:rsid w:val="0025118E"/>
    <w:rsid w:val="0025160C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74A31"/>
    <w:rsid w:val="002825CB"/>
    <w:rsid w:val="002946B4"/>
    <w:rsid w:val="002A1448"/>
    <w:rsid w:val="002A52F1"/>
    <w:rsid w:val="002B604B"/>
    <w:rsid w:val="002B77BA"/>
    <w:rsid w:val="002C0A2C"/>
    <w:rsid w:val="002E0166"/>
    <w:rsid w:val="002E7634"/>
    <w:rsid w:val="002F032D"/>
    <w:rsid w:val="002F1C40"/>
    <w:rsid w:val="002F43DC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15AE7"/>
    <w:rsid w:val="0032311B"/>
    <w:rsid w:val="00335860"/>
    <w:rsid w:val="00337730"/>
    <w:rsid w:val="00345062"/>
    <w:rsid w:val="00350091"/>
    <w:rsid w:val="003509AD"/>
    <w:rsid w:val="00357FD9"/>
    <w:rsid w:val="00361939"/>
    <w:rsid w:val="00367690"/>
    <w:rsid w:val="00367AF9"/>
    <w:rsid w:val="00377189"/>
    <w:rsid w:val="00381A59"/>
    <w:rsid w:val="00382F3D"/>
    <w:rsid w:val="003908EA"/>
    <w:rsid w:val="003956D8"/>
    <w:rsid w:val="003A57F3"/>
    <w:rsid w:val="003C46D8"/>
    <w:rsid w:val="003C60AC"/>
    <w:rsid w:val="003C68D4"/>
    <w:rsid w:val="003E1E07"/>
    <w:rsid w:val="003E468B"/>
    <w:rsid w:val="003F5EFD"/>
    <w:rsid w:val="00401407"/>
    <w:rsid w:val="0040443B"/>
    <w:rsid w:val="00410D65"/>
    <w:rsid w:val="0041167C"/>
    <w:rsid w:val="0041350C"/>
    <w:rsid w:val="00415197"/>
    <w:rsid w:val="00416A8B"/>
    <w:rsid w:val="004201AB"/>
    <w:rsid w:val="00423ABA"/>
    <w:rsid w:val="00426DFE"/>
    <w:rsid w:val="00427FF7"/>
    <w:rsid w:val="00432A3A"/>
    <w:rsid w:val="00440D99"/>
    <w:rsid w:val="00442359"/>
    <w:rsid w:val="00450579"/>
    <w:rsid w:val="004532EE"/>
    <w:rsid w:val="00453373"/>
    <w:rsid w:val="004537A5"/>
    <w:rsid w:val="004569DD"/>
    <w:rsid w:val="00456FC6"/>
    <w:rsid w:val="0046746F"/>
    <w:rsid w:val="00470DDA"/>
    <w:rsid w:val="00471042"/>
    <w:rsid w:val="00472BE2"/>
    <w:rsid w:val="00474C94"/>
    <w:rsid w:val="004776D4"/>
    <w:rsid w:val="00477838"/>
    <w:rsid w:val="004833C0"/>
    <w:rsid w:val="00493E2E"/>
    <w:rsid w:val="0049553B"/>
    <w:rsid w:val="004A01CA"/>
    <w:rsid w:val="004A02BB"/>
    <w:rsid w:val="004A42A2"/>
    <w:rsid w:val="004C28BA"/>
    <w:rsid w:val="004C4B78"/>
    <w:rsid w:val="004C6732"/>
    <w:rsid w:val="004C6F92"/>
    <w:rsid w:val="004D3891"/>
    <w:rsid w:val="004D51AC"/>
    <w:rsid w:val="004D612A"/>
    <w:rsid w:val="004D6E45"/>
    <w:rsid w:val="004E3467"/>
    <w:rsid w:val="00502989"/>
    <w:rsid w:val="00503C9E"/>
    <w:rsid w:val="0050421A"/>
    <w:rsid w:val="00505816"/>
    <w:rsid w:val="00510295"/>
    <w:rsid w:val="00511742"/>
    <w:rsid w:val="00512FDE"/>
    <w:rsid w:val="005132EC"/>
    <w:rsid w:val="0051344B"/>
    <w:rsid w:val="00534AE4"/>
    <w:rsid w:val="005351F2"/>
    <w:rsid w:val="0053592F"/>
    <w:rsid w:val="00536950"/>
    <w:rsid w:val="0054340B"/>
    <w:rsid w:val="0055791A"/>
    <w:rsid w:val="0056016D"/>
    <w:rsid w:val="005630BF"/>
    <w:rsid w:val="0056513E"/>
    <w:rsid w:val="00570F3F"/>
    <w:rsid w:val="005711C3"/>
    <w:rsid w:val="005711E4"/>
    <w:rsid w:val="00572169"/>
    <w:rsid w:val="0057417F"/>
    <w:rsid w:val="005776A7"/>
    <w:rsid w:val="00581842"/>
    <w:rsid w:val="00582361"/>
    <w:rsid w:val="00583B76"/>
    <w:rsid w:val="00584A10"/>
    <w:rsid w:val="00585CA1"/>
    <w:rsid w:val="0059393D"/>
    <w:rsid w:val="005A0315"/>
    <w:rsid w:val="005A04F4"/>
    <w:rsid w:val="005A6BB0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6100A8"/>
    <w:rsid w:val="00611904"/>
    <w:rsid w:val="00612BF5"/>
    <w:rsid w:val="00615488"/>
    <w:rsid w:val="00615FAD"/>
    <w:rsid w:val="006163A2"/>
    <w:rsid w:val="006172CE"/>
    <w:rsid w:val="00621564"/>
    <w:rsid w:val="00631E1D"/>
    <w:rsid w:val="00641E52"/>
    <w:rsid w:val="0064721C"/>
    <w:rsid w:val="006635BA"/>
    <w:rsid w:val="006679FA"/>
    <w:rsid w:val="00670500"/>
    <w:rsid w:val="006721F5"/>
    <w:rsid w:val="006744D0"/>
    <w:rsid w:val="006745A2"/>
    <w:rsid w:val="0067681C"/>
    <w:rsid w:val="00676C97"/>
    <w:rsid w:val="00685A50"/>
    <w:rsid w:val="00691431"/>
    <w:rsid w:val="00691812"/>
    <w:rsid w:val="00692BB2"/>
    <w:rsid w:val="00694045"/>
    <w:rsid w:val="00696E55"/>
    <w:rsid w:val="006A50C1"/>
    <w:rsid w:val="006A61D2"/>
    <w:rsid w:val="006A6F91"/>
    <w:rsid w:val="006B0AF7"/>
    <w:rsid w:val="006B3E60"/>
    <w:rsid w:val="006B6C1D"/>
    <w:rsid w:val="006B7932"/>
    <w:rsid w:val="006C01FB"/>
    <w:rsid w:val="006C3900"/>
    <w:rsid w:val="006D180A"/>
    <w:rsid w:val="006D3733"/>
    <w:rsid w:val="006D4764"/>
    <w:rsid w:val="006D6D0E"/>
    <w:rsid w:val="006E4AC5"/>
    <w:rsid w:val="006E57AF"/>
    <w:rsid w:val="006F43C3"/>
    <w:rsid w:val="007012AD"/>
    <w:rsid w:val="0070304D"/>
    <w:rsid w:val="00704F1C"/>
    <w:rsid w:val="0071091F"/>
    <w:rsid w:val="00715A95"/>
    <w:rsid w:val="00724313"/>
    <w:rsid w:val="0073031E"/>
    <w:rsid w:val="0073076F"/>
    <w:rsid w:val="00732F30"/>
    <w:rsid w:val="00733B3C"/>
    <w:rsid w:val="007363BE"/>
    <w:rsid w:val="00737205"/>
    <w:rsid w:val="00741C41"/>
    <w:rsid w:val="00743CDB"/>
    <w:rsid w:val="007459AA"/>
    <w:rsid w:val="00751273"/>
    <w:rsid w:val="00757A84"/>
    <w:rsid w:val="00762FD2"/>
    <w:rsid w:val="007715AD"/>
    <w:rsid w:val="00772406"/>
    <w:rsid w:val="00774D48"/>
    <w:rsid w:val="00780664"/>
    <w:rsid w:val="007808D8"/>
    <w:rsid w:val="00780AB9"/>
    <w:rsid w:val="00783EB2"/>
    <w:rsid w:val="007843BF"/>
    <w:rsid w:val="00784D75"/>
    <w:rsid w:val="00786585"/>
    <w:rsid w:val="007914B8"/>
    <w:rsid w:val="0079220B"/>
    <w:rsid w:val="007A3517"/>
    <w:rsid w:val="007A7CFC"/>
    <w:rsid w:val="007B4E52"/>
    <w:rsid w:val="007B7D32"/>
    <w:rsid w:val="007C0B1E"/>
    <w:rsid w:val="007C7D84"/>
    <w:rsid w:val="007D0D2F"/>
    <w:rsid w:val="007D431C"/>
    <w:rsid w:val="007E0B20"/>
    <w:rsid w:val="007E0C25"/>
    <w:rsid w:val="007E3D4E"/>
    <w:rsid w:val="007E3E9E"/>
    <w:rsid w:val="007E688D"/>
    <w:rsid w:val="007E7094"/>
    <w:rsid w:val="007F506A"/>
    <w:rsid w:val="007F73F7"/>
    <w:rsid w:val="00800CD4"/>
    <w:rsid w:val="00805D42"/>
    <w:rsid w:val="0080733A"/>
    <w:rsid w:val="00811088"/>
    <w:rsid w:val="00822DE3"/>
    <w:rsid w:val="0082483F"/>
    <w:rsid w:val="0082629F"/>
    <w:rsid w:val="00832190"/>
    <w:rsid w:val="00832476"/>
    <w:rsid w:val="00840A09"/>
    <w:rsid w:val="008475C0"/>
    <w:rsid w:val="00847648"/>
    <w:rsid w:val="00854DC7"/>
    <w:rsid w:val="008579B6"/>
    <w:rsid w:val="00860AF6"/>
    <w:rsid w:val="008621F7"/>
    <w:rsid w:val="00862A54"/>
    <w:rsid w:val="00864472"/>
    <w:rsid w:val="008652FA"/>
    <w:rsid w:val="00871AB4"/>
    <w:rsid w:val="008758EC"/>
    <w:rsid w:val="008825D4"/>
    <w:rsid w:val="008832E9"/>
    <w:rsid w:val="00884BDA"/>
    <w:rsid w:val="00892FD9"/>
    <w:rsid w:val="0089317A"/>
    <w:rsid w:val="0089434E"/>
    <w:rsid w:val="008943B3"/>
    <w:rsid w:val="008955E5"/>
    <w:rsid w:val="008A4240"/>
    <w:rsid w:val="008A50F1"/>
    <w:rsid w:val="008A6D05"/>
    <w:rsid w:val="008B4497"/>
    <w:rsid w:val="008C08F2"/>
    <w:rsid w:val="008C3E84"/>
    <w:rsid w:val="008C5F8F"/>
    <w:rsid w:val="008C7B68"/>
    <w:rsid w:val="008E1DC7"/>
    <w:rsid w:val="008E2F1C"/>
    <w:rsid w:val="008F3CC9"/>
    <w:rsid w:val="00904D2F"/>
    <w:rsid w:val="00905CC5"/>
    <w:rsid w:val="0091136E"/>
    <w:rsid w:val="00912A4F"/>
    <w:rsid w:val="00913079"/>
    <w:rsid w:val="0091635D"/>
    <w:rsid w:val="009170BD"/>
    <w:rsid w:val="0091710D"/>
    <w:rsid w:val="00917E60"/>
    <w:rsid w:val="00920237"/>
    <w:rsid w:val="00922AAA"/>
    <w:rsid w:val="00924A80"/>
    <w:rsid w:val="00925268"/>
    <w:rsid w:val="00926B77"/>
    <w:rsid w:val="00931815"/>
    <w:rsid w:val="00933CD2"/>
    <w:rsid w:val="00933F48"/>
    <w:rsid w:val="00934FE0"/>
    <w:rsid w:val="009401FC"/>
    <w:rsid w:val="00943483"/>
    <w:rsid w:val="00946475"/>
    <w:rsid w:val="00955487"/>
    <w:rsid w:val="009570BC"/>
    <w:rsid w:val="0095716F"/>
    <w:rsid w:val="00962CA1"/>
    <w:rsid w:val="00974CD6"/>
    <w:rsid w:val="009821C5"/>
    <w:rsid w:val="00984DC7"/>
    <w:rsid w:val="00990022"/>
    <w:rsid w:val="0099135B"/>
    <w:rsid w:val="00993262"/>
    <w:rsid w:val="009945CD"/>
    <w:rsid w:val="009A3EAC"/>
    <w:rsid w:val="009A43D0"/>
    <w:rsid w:val="009B1EE5"/>
    <w:rsid w:val="009B62FB"/>
    <w:rsid w:val="009C5F56"/>
    <w:rsid w:val="009D16CC"/>
    <w:rsid w:val="009E0284"/>
    <w:rsid w:val="00A01437"/>
    <w:rsid w:val="00A0265A"/>
    <w:rsid w:val="00A0340A"/>
    <w:rsid w:val="00A11B49"/>
    <w:rsid w:val="00A12A55"/>
    <w:rsid w:val="00A155D5"/>
    <w:rsid w:val="00A16435"/>
    <w:rsid w:val="00A20B23"/>
    <w:rsid w:val="00A24B20"/>
    <w:rsid w:val="00A30F7D"/>
    <w:rsid w:val="00A42854"/>
    <w:rsid w:val="00A444C0"/>
    <w:rsid w:val="00A46D30"/>
    <w:rsid w:val="00A50456"/>
    <w:rsid w:val="00A53CAE"/>
    <w:rsid w:val="00A54117"/>
    <w:rsid w:val="00A572EB"/>
    <w:rsid w:val="00A62B22"/>
    <w:rsid w:val="00A62F88"/>
    <w:rsid w:val="00A678A2"/>
    <w:rsid w:val="00A7035D"/>
    <w:rsid w:val="00A716F3"/>
    <w:rsid w:val="00A86E0C"/>
    <w:rsid w:val="00A876AF"/>
    <w:rsid w:val="00A92DFB"/>
    <w:rsid w:val="00A954F7"/>
    <w:rsid w:val="00A968C9"/>
    <w:rsid w:val="00AA50D9"/>
    <w:rsid w:val="00AA77C9"/>
    <w:rsid w:val="00AB04E8"/>
    <w:rsid w:val="00AB5A6C"/>
    <w:rsid w:val="00AB74B9"/>
    <w:rsid w:val="00AB7B4F"/>
    <w:rsid w:val="00AC193A"/>
    <w:rsid w:val="00AC22C7"/>
    <w:rsid w:val="00AD2898"/>
    <w:rsid w:val="00AE1A71"/>
    <w:rsid w:val="00AE6194"/>
    <w:rsid w:val="00AE7975"/>
    <w:rsid w:val="00AF0C89"/>
    <w:rsid w:val="00AF0CF6"/>
    <w:rsid w:val="00AF5E27"/>
    <w:rsid w:val="00AF7654"/>
    <w:rsid w:val="00B024CC"/>
    <w:rsid w:val="00B13AA5"/>
    <w:rsid w:val="00B14082"/>
    <w:rsid w:val="00B14630"/>
    <w:rsid w:val="00B200F7"/>
    <w:rsid w:val="00B2715A"/>
    <w:rsid w:val="00B303DC"/>
    <w:rsid w:val="00B30E96"/>
    <w:rsid w:val="00B34453"/>
    <w:rsid w:val="00B412F1"/>
    <w:rsid w:val="00B423BC"/>
    <w:rsid w:val="00B43521"/>
    <w:rsid w:val="00B4359E"/>
    <w:rsid w:val="00B44A5E"/>
    <w:rsid w:val="00B45A1F"/>
    <w:rsid w:val="00B502A1"/>
    <w:rsid w:val="00B53A5E"/>
    <w:rsid w:val="00B54B7D"/>
    <w:rsid w:val="00B558C2"/>
    <w:rsid w:val="00B57366"/>
    <w:rsid w:val="00B61F81"/>
    <w:rsid w:val="00B67226"/>
    <w:rsid w:val="00B67D06"/>
    <w:rsid w:val="00B67F58"/>
    <w:rsid w:val="00B67FB8"/>
    <w:rsid w:val="00B701A3"/>
    <w:rsid w:val="00B7267E"/>
    <w:rsid w:val="00B731FF"/>
    <w:rsid w:val="00B74204"/>
    <w:rsid w:val="00B748C0"/>
    <w:rsid w:val="00B8235C"/>
    <w:rsid w:val="00B82E72"/>
    <w:rsid w:val="00B84848"/>
    <w:rsid w:val="00B84B40"/>
    <w:rsid w:val="00B8503A"/>
    <w:rsid w:val="00B85DCE"/>
    <w:rsid w:val="00B87D53"/>
    <w:rsid w:val="00B912F6"/>
    <w:rsid w:val="00BA1D1E"/>
    <w:rsid w:val="00BA21BA"/>
    <w:rsid w:val="00BA34ED"/>
    <w:rsid w:val="00BA7B59"/>
    <w:rsid w:val="00BB17C9"/>
    <w:rsid w:val="00BB40FF"/>
    <w:rsid w:val="00BC675C"/>
    <w:rsid w:val="00BD5A64"/>
    <w:rsid w:val="00BD750F"/>
    <w:rsid w:val="00BF1EA2"/>
    <w:rsid w:val="00BF4C99"/>
    <w:rsid w:val="00C078B2"/>
    <w:rsid w:val="00C12818"/>
    <w:rsid w:val="00C15878"/>
    <w:rsid w:val="00C15B7E"/>
    <w:rsid w:val="00C17113"/>
    <w:rsid w:val="00C26354"/>
    <w:rsid w:val="00C30BB3"/>
    <w:rsid w:val="00C33C5F"/>
    <w:rsid w:val="00C3567D"/>
    <w:rsid w:val="00C42719"/>
    <w:rsid w:val="00C455D7"/>
    <w:rsid w:val="00C45A42"/>
    <w:rsid w:val="00C53572"/>
    <w:rsid w:val="00C55407"/>
    <w:rsid w:val="00C55825"/>
    <w:rsid w:val="00C626EA"/>
    <w:rsid w:val="00C63FF9"/>
    <w:rsid w:val="00C71342"/>
    <w:rsid w:val="00C72C67"/>
    <w:rsid w:val="00C86A78"/>
    <w:rsid w:val="00C86F2D"/>
    <w:rsid w:val="00C95D8C"/>
    <w:rsid w:val="00CA1C93"/>
    <w:rsid w:val="00CA3610"/>
    <w:rsid w:val="00CA4726"/>
    <w:rsid w:val="00CA485F"/>
    <w:rsid w:val="00CA4963"/>
    <w:rsid w:val="00CC0CA0"/>
    <w:rsid w:val="00CC2A99"/>
    <w:rsid w:val="00CC2FEA"/>
    <w:rsid w:val="00CC5CD7"/>
    <w:rsid w:val="00CD2BFE"/>
    <w:rsid w:val="00CD4353"/>
    <w:rsid w:val="00CE1444"/>
    <w:rsid w:val="00CF0839"/>
    <w:rsid w:val="00CF3479"/>
    <w:rsid w:val="00CF37E2"/>
    <w:rsid w:val="00CF6FE3"/>
    <w:rsid w:val="00D01246"/>
    <w:rsid w:val="00D12552"/>
    <w:rsid w:val="00D21FA9"/>
    <w:rsid w:val="00D30467"/>
    <w:rsid w:val="00D33060"/>
    <w:rsid w:val="00D35613"/>
    <w:rsid w:val="00D36FE6"/>
    <w:rsid w:val="00D44F9D"/>
    <w:rsid w:val="00D46311"/>
    <w:rsid w:val="00D47B24"/>
    <w:rsid w:val="00D50BFE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5036"/>
    <w:rsid w:val="00D75E63"/>
    <w:rsid w:val="00D770B2"/>
    <w:rsid w:val="00D835D1"/>
    <w:rsid w:val="00D91418"/>
    <w:rsid w:val="00DA1ADC"/>
    <w:rsid w:val="00DA69E9"/>
    <w:rsid w:val="00DB05DD"/>
    <w:rsid w:val="00DB143F"/>
    <w:rsid w:val="00DB6C4B"/>
    <w:rsid w:val="00DC2A5C"/>
    <w:rsid w:val="00DC2D95"/>
    <w:rsid w:val="00DC7942"/>
    <w:rsid w:val="00DD10B0"/>
    <w:rsid w:val="00DD2D01"/>
    <w:rsid w:val="00DD34A2"/>
    <w:rsid w:val="00DD4446"/>
    <w:rsid w:val="00DD7DC1"/>
    <w:rsid w:val="00DE5D97"/>
    <w:rsid w:val="00DE7216"/>
    <w:rsid w:val="00DE7EDE"/>
    <w:rsid w:val="00DF00CE"/>
    <w:rsid w:val="00DF034D"/>
    <w:rsid w:val="00DF4040"/>
    <w:rsid w:val="00DF75DB"/>
    <w:rsid w:val="00E014CA"/>
    <w:rsid w:val="00E01E9F"/>
    <w:rsid w:val="00E03C3D"/>
    <w:rsid w:val="00E05355"/>
    <w:rsid w:val="00E14474"/>
    <w:rsid w:val="00E16603"/>
    <w:rsid w:val="00E17714"/>
    <w:rsid w:val="00E209BE"/>
    <w:rsid w:val="00E21BE7"/>
    <w:rsid w:val="00E24F6D"/>
    <w:rsid w:val="00E30032"/>
    <w:rsid w:val="00E3059A"/>
    <w:rsid w:val="00E32867"/>
    <w:rsid w:val="00E35186"/>
    <w:rsid w:val="00E359E5"/>
    <w:rsid w:val="00E362F5"/>
    <w:rsid w:val="00E51F5E"/>
    <w:rsid w:val="00E61377"/>
    <w:rsid w:val="00E620C5"/>
    <w:rsid w:val="00E6515D"/>
    <w:rsid w:val="00E6787D"/>
    <w:rsid w:val="00E72431"/>
    <w:rsid w:val="00E72A7C"/>
    <w:rsid w:val="00E754A6"/>
    <w:rsid w:val="00E75EC8"/>
    <w:rsid w:val="00E77FA1"/>
    <w:rsid w:val="00E82035"/>
    <w:rsid w:val="00E84821"/>
    <w:rsid w:val="00E90870"/>
    <w:rsid w:val="00E9315E"/>
    <w:rsid w:val="00E961FF"/>
    <w:rsid w:val="00EA0DF3"/>
    <w:rsid w:val="00EB2A6F"/>
    <w:rsid w:val="00EB31F1"/>
    <w:rsid w:val="00EB603D"/>
    <w:rsid w:val="00EB6694"/>
    <w:rsid w:val="00EC1593"/>
    <w:rsid w:val="00EE1010"/>
    <w:rsid w:val="00EE412A"/>
    <w:rsid w:val="00EE5FDA"/>
    <w:rsid w:val="00EF0405"/>
    <w:rsid w:val="00EF13C5"/>
    <w:rsid w:val="00EF3F03"/>
    <w:rsid w:val="00F018F2"/>
    <w:rsid w:val="00F13B15"/>
    <w:rsid w:val="00F14EDB"/>
    <w:rsid w:val="00F14FBC"/>
    <w:rsid w:val="00F20795"/>
    <w:rsid w:val="00F21E19"/>
    <w:rsid w:val="00F242A9"/>
    <w:rsid w:val="00F24EE6"/>
    <w:rsid w:val="00F30EE9"/>
    <w:rsid w:val="00F356CE"/>
    <w:rsid w:val="00F4583F"/>
    <w:rsid w:val="00F45E8A"/>
    <w:rsid w:val="00F47959"/>
    <w:rsid w:val="00F51EAE"/>
    <w:rsid w:val="00F6228C"/>
    <w:rsid w:val="00F67E7F"/>
    <w:rsid w:val="00F7401F"/>
    <w:rsid w:val="00F74E1F"/>
    <w:rsid w:val="00F768AB"/>
    <w:rsid w:val="00F76C0E"/>
    <w:rsid w:val="00F82484"/>
    <w:rsid w:val="00F87CE1"/>
    <w:rsid w:val="00F953EB"/>
    <w:rsid w:val="00F96DC3"/>
    <w:rsid w:val="00FB0A43"/>
    <w:rsid w:val="00FC04DD"/>
    <w:rsid w:val="00FC6BEB"/>
    <w:rsid w:val="00FD0491"/>
    <w:rsid w:val="00FD100E"/>
    <w:rsid w:val="00FE6274"/>
    <w:rsid w:val="00FE7649"/>
    <w:rsid w:val="00FF05AE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41C01"/>
  <w15:docId w15:val="{E21C426C-E561-44C6-8B02-0508586B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32E9"/>
    <w:pPr>
      <w:spacing w:before="360" w:after="3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FC04DD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FC04DD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Heading3">
    <w:name w:val="heading 3"/>
    <w:basedOn w:val="Normal"/>
    <w:next w:val="Perusteksti"/>
    <w:link w:val="Heading3Char"/>
    <w:autoRedefine/>
    <w:qFormat/>
    <w:rsid w:val="00FC04DD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Heading3"/>
    <w:next w:val="Perusteksti"/>
    <w:link w:val="Heading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4DD"/>
    <w:rPr>
      <w:rFonts w:ascii="Arial" w:eastAsiaTheme="majorEastAsia" w:hAnsi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C04DD"/>
    <w:rPr>
      <w:rFonts w:ascii="Arial" w:eastAsiaTheme="majorEastAsia" w:hAnsi="Arial"/>
      <w:b/>
      <w:bCs/>
      <w:sz w:val="26"/>
    </w:rPr>
  </w:style>
  <w:style w:type="character" w:customStyle="1" w:styleId="Heading3Char">
    <w:name w:val="Heading 3 Char"/>
    <w:basedOn w:val="DefaultParagraphFont"/>
    <w:link w:val="Heading3"/>
    <w:rsid w:val="00FC04DD"/>
    <w:rPr>
      <w:rFonts w:ascii="Arial" w:eastAsiaTheme="majorEastAsia" w:hAnsi="Arial"/>
      <w:b/>
      <w:bCs/>
      <w:sz w:val="22"/>
    </w:rPr>
  </w:style>
  <w:style w:type="paragraph" w:customStyle="1" w:styleId="Perusteksti">
    <w:name w:val="Perusteksti"/>
    <w:basedOn w:val="Normal"/>
    <w:link w:val="PerustekstiChar"/>
    <w:qFormat/>
    <w:rsid w:val="00077A37"/>
  </w:style>
  <w:style w:type="paragraph" w:styleId="Header">
    <w:name w:val="header"/>
    <w:basedOn w:val="Normal"/>
    <w:link w:val="HeaderChar"/>
    <w:uiPriority w:val="99"/>
    <w:rsid w:val="0022603C"/>
    <w:pPr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908EA"/>
    <w:rPr>
      <w:noProof/>
    </w:rPr>
  </w:style>
  <w:style w:type="paragraph" w:styleId="ListParagraph">
    <w:name w:val="List Paragraph"/>
    <w:basedOn w:val="Normal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Title">
    <w:name w:val="Title"/>
    <w:aliases w:val="Opinnäytetyön nimi"/>
    <w:basedOn w:val="Normal"/>
    <w:next w:val="Normal"/>
    <w:link w:val="TitleChar"/>
    <w:autoRedefine/>
    <w:uiPriority w:val="4"/>
    <w:qFormat/>
    <w:rsid w:val="00691431"/>
    <w:pPr>
      <w:spacing w:before="840" w:after="840"/>
      <w:jc w:val="center"/>
    </w:pPr>
    <w:rPr>
      <w:rFonts w:ascii="Arial Rounded MT Bold" w:hAnsi="Arial Rounded MT Bold"/>
      <w:sz w:val="44"/>
      <w:szCs w:val="32"/>
    </w:rPr>
  </w:style>
  <w:style w:type="character" w:customStyle="1" w:styleId="TitleChar">
    <w:name w:val="Title Char"/>
    <w:aliases w:val="Opinnäytetyön nimi Char"/>
    <w:basedOn w:val="DefaultParagraphFont"/>
    <w:link w:val="Title"/>
    <w:uiPriority w:val="4"/>
    <w:rsid w:val="00691431"/>
    <w:rPr>
      <w:rFonts w:ascii="Arial Rounded MT Bold" w:hAnsi="Arial Rounded MT Bold"/>
      <w:sz w:val="44"/>
      <w:szCs w:val="32"/>
    </w:rPr>
  </w:style>
  <w:style w:type="paragraph" w:styleId="Footer">
    <w:name w:val="footer"/>
    <w:basedOn w:val="Normal"/>
    <w:link w:val="FooterChar"/>
    <w:uiPriority w:val="98"/>
    <w:rsid w:val="00077A37"/>
  </w:style>
  <w:style w:type="character" w:customStyle="1" w:styleId="FooterChar">
    <w:name w:val="Footer Char"/>
    <w:basedOn w:val="DefaultParagraphFont"/>
    <w:link w:val="Footer"/>
    <w:uiPriority w:val="98"/>
    <w:rsid w:val="003908EA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EA0DF3"/>
    <w:pPr>
      <w:tabs>
        <w:tab w:val="left" w:pos="426"/>
        <w:tab w:val="right" w:leader="dot" w:pos="8494"/>
      </w:tabs>
      <w:spacing w:before="0" w:after="120" w:line="276" w:lineRule="auto"/>
      <w:ind w:left="425" w:right="851" w:hanging="425"/>
    </w:pPr>
  </w:style>
  <w:style w:type="paragraph" w:styleId="TOC2">
    <w:name w:val="toc 2"/>
    <w:basedOn w:val="TOC1"/>
    <w:next w:val="Normal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l"/>
    <w:next w:val="Normal"/>
    <w:autoRedefine/>
    <w:uiPriority w:val="2"/>
    <w:qFormat/>
    <w:rsid w:val="00FC04DD"/>
    <w:pPr>
      <w:spacing w:before="0"/>
    </w:pPr>
    <w:rPr>
      <w:b/>
    </w:rPr>
  </w:style>
  <w:style w:type="paragraph" w:styleId="TOC3">
    <w:name w:val="toc 3"/>
    <w:basedOn w:val="TOC1"/>
    <w:next w:val="Normal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Heading4Char">
    <w:name w:val="Heading 4 Char"/>
    <w:basedOn w:val="DefaultParagraphFont"/>
    <w:link w:val="Heading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l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l"/>
    <w:uiPriority w:val="3"/>
    <w:qFormat/>
    <w:rsid w:val="00EA0DF3"/>
    <w:pPr>
      <w:spacing w:before="0" w:after="120" w:line="276" w:lineRule="auto"/>
      <w:ind w:left="1304" w:hanging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DefaultParagraphFont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892FD9"/>
    <w:pPr>
      <w:spacing w:before="0" w:after="0"/>
      <w:ind w:left="720" w:hanging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7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Heading1"/>
    <w:next w:val="Bibliography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DefaultParagraphFont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Caption">
    <w:name w:val="caption"/>
    <w:basedOn w:val="Normal"/>
    <w:next w:val="Normal"/>
    <w:uiPriority w:val="2"/>
    <w:rsid w:val="000E101A"/>
    <w:pPr>
      <w:keepNext/>
      <w:spacing w:before="0" w:after="0"/>
    </w:pPr>
    <w:rPr>
      <w:iCs/>
    </w:rPr>
  </w:style>
  <w:style w:type="table" w:styleId="TableGrid">
    <w:name w:val="Table Grid"/>
    <w:basedOn w:val="TableNormal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Bibliography">
    <w:name w:val="Bibliography"/>
    <w:basedOn w:val="Perusteksti"/>
    <w:uiPriority w:val="39"/>
    <w:rsid w:val="00A572EB"/>
    <w:pPr>
      <w:spacing w:before="0" w:after="0"/>
      <w:ind w:left="720" w:hanging="720"/>
    </w:pPr>
  </w:style>
  <w:style w:type="paragraph" w:styleId="TableofFigures">
    <w:name w:val="table of figures"/>
    <w:basedOn w:val="Normal"/>
    <w:next w:val="Normal"/>
    <w:uiPriority w:val="99"/>
    <w:unhideWhenUsed/>
    <w:rsid w:val="00077A37"/>
    <w:pPr>
      <w:tabs>
        <w:tab w:val="right" w:leader="dot" w:pos="8505"/>
      </w:tabs>
    </w:pPr>
  </w:style>
  <w:style w:type="character" w:styleId="Hyperlink">
    <w:name w:val="Hyperlink"/>
    <w:basedOn w:val="DefaultParagraphFont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l"/>
    <w:autoRedefine/>
    <w:uiPriority w:val="4"/>
    <w:qFormat/>
    <w:rsid w:val="00780664"/>
    <w:pPr>
      <w:jc w:val="center"/>
    </w:pPr>
    <w:rPr>
      <w:sz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C04DD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l"/>
    <w:autoRedefine/>
    <w:uiPriority w:val="4"/>
    <w:qFormat/>
    <w:rsid w:val="00274A31"/>
    <w:pPr>
      <w:spacing w:before="0" w:after="0"/>
      <w:jc w:val="center"/>
    </w:pPr>
  </w:style>
  <w:style w:type="paragraph" w:customStyle="1" w:styleId="Tiivistelmntunnistetietojenalinriviviiva">
    <w:name w:val="Tiivistelmän tunnistetietojen alin rivi + viiva"/>
    <w:basedOn w:val="Normal"/>
    <w:next w:val="Tiivistelmnteksti"/>
    <w:autoRedefine/>
    <w:uiPriority w:val="5"/>
    <w:unhideWhenUsed/>
    <w:rsid w:val="00361939"/>
    <w:pPr>
      <w:pBdr>
        <w:bottom w:val="single" w:sz="4" w:space="1" w:color="auto"/>
      </w:pBdr>
      <w:spacing w:before="0"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l"/>
    <w:autoRedefine/>
    <w:uiPriority w:val="5"/>
    <w:qFormat/>
    <w:rsid w:val="00361939"/>
    <w:pPr>
      <w:tabs>
        <w:tab w:val="left" w:pos="1304"/>
        <w:tab w:val="left" w:pos="6521"/>
      </w:tabs>
      <w:spacing w:before="0"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istParagraph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892FD9"/>
  </w:style>
  <w:style w:type="character" w:customStyle="1" w:styleId="Korostettu">
    <w:name w:val="Korostettu"/>
    <w:basedOn w:val="DefaultParagraphFont"/>
    <w:qFormat/>
    <w:rsid w:val="00077A3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autoRedefine/>
    <w:uiPriority w:val="5"/>
    <w:qFormat/>
    <w:rsid w:val="00274A31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l"/>
    <w:uiPriority w:val="99"/>
    <w:semiHidden/>
    <w:locked/>
    <w:rsid w:val="00F45E8A"/>
    <w:pPr>
      <w:tabs>
        <w:tab w:val="left" w:pos="1304"/>
        <w:tab w:val="left" w:pos="6521"/>
      </w:tabs>
      <w:spacing w:before="0"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TableNormal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table" w:styleId="GridTable1Light-Accent1">
    <w:name w:val="Grid Table 1 Light Accent 1"/>
    <w:basedOn w:val="TableNormal"/>
    <w:uiPriority w:val="46"/>
    <w:rsid w:val="00025E5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025E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django/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ailwindcss.com/docs/installation/play-cd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de\Downloads\HAMKin-opinnaytetyon-asiakirjamalli-2-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1925832F3B0F2459862EECC1D194AA4" ma:contentTypeVersion="16" ma:contentTypeDescription="Luo uusi asiakirja." ma:contentTypeScope="" ma:versionID="1414320930f9042f0506e3ba433fd299">
  <xsd:schema xmlns:xsd="http://www.w3.org/2001/XMLSchema" xmlns:xs="http://www.w3.org/2001/XMLSchema" xmlns:p="http://schemas.microsoft.com/office/2006/metadata/properties" xmlns:ns3="8a3548c5-994b-4b27-b5e0-811785d7e556" xmlns:ns4="6b36245a-3ed6-4586-a76b-b2291db4b5c6" targetNamespace="http://schemas.microsoft.com/office/2006/metadata/properties" ma:root="true" ma:fieldsID="d423d15015ce036d3c2a0947ca9f7084" ns3:_="" ns4:_="">
    <xsd:import namespace="8a3548c5-994b-4b27-b5e0-811785d7e556"/>
    <xsd:import namespace="6b36245a-3ed6-4586-a76b-b2291db4b5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48c5-994b-4b27-b5e0-811785d7e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6245a-3ed6-4586-a76b-b2291db4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1C4E1-3C59-4976-B71B-1B6EDE055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548c5-994b-4b27-b5e0-811785d7e556"/>
    <ds:schemaRef ds:uri="6b36245a-3ed6-4586-a76b-b2291db4b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2FE94-82AB-4590-A6AD-B522C3B1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HAMKin-opinnaytetyon-asiakirjamalli-2-1.dotx</Template>
  <TotalTime>148</TotalTime>
  <Pages>10</Pages>
  <Words>420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 Opinnäytetyö 2023</vt:lpstr>
      <vt:lpstr>Asiakirjamalli Opinnäytetyö 2023</vt:lpstr>
    </vt:vector>
  </TitlesOfParts>
  <Company>HAMK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Asiakirjamalli Opinnäytetyö 2023</dc:title>
  <dc:creator>Heikki Pernu</dc:creator>
  <cp:keywords>opinnäytetyö</cp:keywords>
  <cp:lastModifiedBy>Heikki Pernu</cp:lastModifiedBy>
  <cp:revision>7</cp:revision>
  <cp:lastPrinted>2023-06-28T05:53:00Z</cp:lastPrinted>
  <dcterms:created xsi:type="dcterms:W3CDTF">2024-04-12T12:16:00Z</dcterms:created>
  <dcterms:modified xsi:type="dcterms:W3CDTF">2024-04-12T15:21:00Z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0x01010061925832F3B0F2459862EECC1D194AA4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